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451606" w:rsidRDefault="0064746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Verdana" w:hAnsi="Times New Roman" w:cs="Times New Roman"/>
          <w:b/>
          <w:bCs/>
          <w:sz w:val="32"/>
          <w:szCs w:val="32"/>
        </w:rPr>
        <w:t>Artashes</w:t>
      </w:r>
      <w:proofErr w:type="spellEnd"/>
      <w:r>
        <w:rPr>
          <w:rFonts w:ascii="Times New Roman" w:eastAsia="Verdana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Verdana" w:hAnsi="Times New Roman" w:cs="Times New Roman"/>
          <w:b/>
          <w:bCs/>
          <w:sz w:val="32"/>
          <w:szCs w:val="32"/>
        </w:rPr>
        <w:t>Filoya</w:t>
      </w:r>
      <w:proofErr w:type="spellEnd"/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SOFTWARE QA TESTER</w:t>
      </w:r>
    </w:p>
    <w:p w:rsidR="00451606" w:rsidRDefault="00451606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1606" w:rsidRDefault="0064746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Summary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Hands-on experience in black box testing of Mobile and Web applications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Knowledge of SDLC and STLC, SQA Methodology and tools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 xml:space="preserve">Develop </w:t>
      </w:r>
      <w:r>
        <w:rPr>
          <w:rFonts w:ascii="Times New Roman" w:eastAsia="Verdana" w:hAnsi="Times New Roman" w:cs="Times New Roman"/>
          <w:sz w:val="24"/>
          <w:szCs w:val="24"/>
        </w:rPr>
        <w:t>solid QA documentation based on the analysis of business and technical specifications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Document software defects using various bug tracking systems and report defects to software developers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Excellent analytical, problem solving, and decision-making skills w</w:t>
      </w:r>
      <w:r>
        <w:rPr>
          <w:rFonts w:ascii="Times New Roman" w:eastAsia="Verdana" w:hAnsi="Times New Roman" w:cs="Times New Roman"/>
          <w:sz w:val="24"/>
          <w:szCs w:val="24"/>
        </w:rPr>
        <w:t>ith an ability to manage activities in a fast paced team environment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SQA career minded</w:t>
      </w:r>
    </w:p>
    <w:p w:rsidR="00451606" w:rsidRDefault="00647466">
      <w:pPr>
        <w:pStyle w:val="Standard"/>
        <w:numPr>
          <w:ilvl w:val="0"/>
          <w:numId w:val="6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US Green card holder</w:t>
      </w:r>
    </w:p>
    <w:p w:rsidR="00451606" w:rsidRDefault="00451606">
      <w:pPr>
        <w:pStyle w:val="Standard"/>
        <w:tabs>
          <w:tab w:val="left" w:pos="360"/>
        </w:tabs>
        <w:spacing w:line="240" w:lineRule="auto"/>
        <w:ind w:left="360"/>
        <w:rPr>
          <w:rFonts w:ascii="Times New Roman" w:eastAsia="Verdana" w:hAnsi="Times New Roman" w:cs="Times New Roman"/>
          <w:sz w:val="24"/>
          <w:szCs w:val="24"/>
        </w:rPr>
      </w:pP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Technical skills: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Operating Systems</w:t>
      </w:r>
      <w:r>
        <w:rPr>
          <w:rFonts w:ascii="Times New Roman" w:eastAsia="Verdana" w:hAnsi="Times New Roman" w:cs="Times New Roman"/>
          <w:sz w:val="24"/>
          <w:szCs w:val="24"/>
        </w:rPr>
        <w:tab/>
        <w:t>: Windows 8/7/Vista/XP, Mac OSX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Mobile Platforms</w:t>
      </w:r>
      <w:r>
        <w:rPr>
          <w:rFonts w:ascii="Times New Roman" w:eastAsia="Verdana" w:hAnsi="Times New Roman" w:cs="Times New Roman"/>
          <w:sz w:val="24"/>
          <w:szCs w:val="24"/>
        </w:rPr>
        <w:tab/>
        <w:t>: iOS, Android OS, Windows Phone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Programming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HTML, CSS, </w:t>
      </w:r>
      <w:r>
        <w:rPr>
          <w:rFonts w:ascii="Times New Roman" w:eastAsia="Verdana" w:hAnsi="Times New Roman" w:cs="Times New Roman"/>
          <w:sz w:val="24"/>
          <w:szCs w:val="24"/>
        </w:rPr>
        <w:t>JavaScript, SQL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Database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 Oracle, MySQL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Test Automation</w:t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Selenium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Webdriver</w:t>
      </w:r>
      <w:proofErr w:type="spellEnd"/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 xml:space="preserve">Web Testing Tools </w:t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Firebug, XPath, DOM Inspector,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 Tester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Networking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 TCP/IP, FTP, HTTP, Internet, Intranet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Virtualization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VMware Server, Oracle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VirtualBox</w:t>
      </w:r>
      <w:proofErr w:type="spellEnd"/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 xml:space="preserve">Bug </w:t>
      </w:r>
      <w:r>
        <w:rPr>
          <w:rFonts w:ascii="Times New Roman" w:eastAsia="Verdana" w:hAnsi="Times New Roman" w:cs="Times New Roman"/>
          <w:sz w:val="24"/>
          <w:szCs w:val="24"/>
        </w:rPr>
        <w:t>Tracking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 Jira, Bugzilla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Browsers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 MS Internet Explorer, Mozilla Firefox, Chrome, Safari, Opera</w:t>
      </w: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Applications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 MS Office, Google Docs</w:t>
      </w: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WORK EXPERIENCE:</w:t>
      </w:r>
    </w:p>
    <w:p w:rsidR="00451606" w:rsidRDefault="0064746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04/14 – Present</w:t>
      </w:r>
      <w:r>
        <w:rPr>
          <w:rFonts w:ascii="Times New Roman" w:eastAsia="Verdana" w:hAnsi="Times New Roman" w:cs="Times New Roman"/>
          <w:b/>
          <w:bCs/>
          <w:sz w:val="24"/>
          <w:szCs w:val="24"/>
        </w:rPr>
        <w:tab/>
        <w:t xml:space="preserve">Software QA Tester, </w:t>
      </w:r>
      <w:proofErr w:type="spellStart"/>
      <w:r>
        <w:rPr>
          <w:rFonts w:ascii="Times New Roman" w:eastAsia="Verdana" w:hAnsi="Times New Roman" w:cs="Times New Roman"/>
          <w:b/>
          <w:bCs/>
          <w:sz w:val="24"/>
          <w:szCs w:val="24"/>
        </w:rPr>
        <w:t>ETherapi</w:t>
      </w:r>
      <w:proofErr w:type="spellEnd"/>
      <w:r>
        <w:rPr>
          <w:rFonts w:ascii="Times New Roman" w:eastAsia="Verdana" w:hAnsi="Times New Roman" w:cs="Times New Roman"/>
          <w:b/>
          <w:bCs/>
          <w:sz w:val="24"/>
          <w:szCs w:val="24"/>
        </w:rPr>
        <w:t>, San Francisco, CA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Testing tele-medicine web applicati</w:t>
      </w:r>
      <w:r>
        <w:rPr>
          <w:rFonts w:ascii="Times New Roman" w:eastAsia="Verdana" w:hAnsi="Times New Roman" w:cs="Times New Roman"/>
          <w:sz w:val="24"/>
          <w:szCs w:val="24"/>
        </w:rPr>
        <w:t>on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Participating in scrum meetings on daily basis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Design Test Cases. Create Test scenarios. Review the Test Cases (TC). Prepare test data.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Keep track of the new requirements. Suggesting improvements.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Perform functional testing, regression testing.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Report b</w:t>
      </w:r>
      <w:r>
        <w:rPr>
          <w:rFonts w:ascii="Times New Roman" w:eastAsia="Verdana" w:hAnsi="Times New Roman" w:cs="Times New Roman"/>
          <w:sz w:val="24"/>
          <w:szCs w:val="24"/>
        </w:rPr>
        <w:t>ugs, track defects, resolve issues with the developers.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Participate in software walk through.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Manage testing environment.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Perform database testing using SQL.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Verify content and structure of all Testing documents and reports.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Produce test evaluation reports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Provide support to team members.</w:t>
      </w:r>
    </w:p>
    <w:p w:rsidR="00451606" w:rsidRDefault="00647466">
      <w:pPr>
        <w:pStyle w:val="Standard"/>
        <w:numPr>
          <w:ilvl w:val="0"/>
          <w:numId w:val="7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Design and evaluate Test plans</w:t>
      </w: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451606" w:rsidRDefault="0064746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04/12 – 03/14</w:t>
      </w:r>
      <w:r>
        <w:rPr>
          <w:rFonts w:ascii="Times New Roman" w:eastAsia="Verdana" w:hAnsi="Times New Roman" w:cs="Times New Roman"/>
          <w:b/>
          <w:bCs/>
          <w:sz w:val="24"/>
          <w:szCs w:val="24"/>
        </w:rPr>
        <w:tab/>
        <w:t xml:space="preserve">Software QA Tester, </w:t>
      </w:r>
      <w:proofErr w:type="spellStart"/>
      <w:r>
        <w:rPr>
          <w:rFonts w:ascii="Times New Roman" w:eastAsia="Verdana" w:hAnsi="Times New Roman" w:cs="Times New Roman"/>
          <w:b/>
          <w:bCs/>
          <w:sz w:val="24"/>
          <w:szCs w:val="24"/>
        </w:rPr>
        <w:t>Memocast</w:t>
      </w:r>
      <w:proofErr w:type="spellEnd"/>
      <w:r>
        <w:rPr>
          <w:rFonts w:ascii="Times New Roman" w:eastAsia="Verdana" w:hAnsi="Times New Roman" w:cs="Times New Roman"/>
          <w:b/>
          <w:bCs/>
          <w:sz w:val="24"/>
          <w:szCs w:val="24"/>
        </w:rPr>
        <w:t>, Los Gatos, CA</w:t>
      </w:r>
    </w:p>
    <w:p w:rsidR="00451606" w:rsidRDefault="0064746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Project </w:t>
      </w:r>
      <w:proofErr w:type="spellStart"/>
      <w:r>
        <w:rPr>
          <w:rFonts w:ascii="Times New Roman" w:eastAsia="Verdana" w:hAnsi="Times New Roman" w:cs="Times New Roman"/>
          <w:b/>
          <w:bCs/>
          <w:sz w:val="24"/>
          <w:szCs w:val="24"/>
        </w:rPr>
        <w:t>mLive</w:t>
      </w:r>
      <w:proofErr w:type="spellEnd"/>
    </w:p>
    <w:p w:rsidR="00451606" w:rsidRDefault="00647466">
      <w:pPr>
        <w:pStyle w:val="Standard"/>
        <w:numPr>
          <w:ilvl w:val="0"/>
          <w:numId w:val="8"/>
        </w:numPr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Tested an iOS application that allows customers to watch, capture, edit, upload, and share videos as well as provide </w:t>
      </w:r>
      <w:r>
        <w:rPr>
          <w:rFonts w:ascii="Times New Roman" w:eastAsia="Verdana" w:hAnsi="Times New Roman" w:cs="Times New Roman"/>
          <w:sz w:val="24"/>
          <w:szCs w:val="24"/>
        </w:rPr>
        <w:t>real-time comments and post them to social network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Participated in walkthrough meetings and performed exploratory testing to identify main features, and core functionalities and create app’s map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Worked with other testers for test plan development and wrote</w:t>
      </w:r>
      <w:r>
        <w:rPr>
          <w:rFonts w:ascii="Times New Roman" w:eastAsia="Verdana" w:hAnsi="Times New Roman" w:cs="Times New Roman"/>
          <w:sz w:val="24"/>
          <w:szCs w:val="24"/>
        </w:rPr>
        <w:t xml:space="preserve"> test cases based on user stories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Created and executed test cases for new features (Post Video on Facebook, Reply with Video) based on a backlog prior the new build release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Performed Usability Testing (overall compliance of UI elements, layouts, navigation</w:t>
      </w:r>
      <w:r>
        <w:rPr>
          <w:rFonts w:ascii="Times New Roman" w:eastAsia="Verdana" w:hAnsi="Times New Roman" w:cs="Times New Roman"/>
          <w:sz w:val="24"/>
          <w:szCs w:val="24"/>
        </w:rPr>
        <w:t>, accessibility of menu items, screen size, problems related to scrolling, text selection, back button, etc.)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Conducted Functional Testing (Following User, Ignoring User, Updating Friend and All Videos lists/maps)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Conducted compatibility testing for iOS (6</w:t>
      </w:r>
      <w:r>
        <w:rPr>
          <w:rFonts w:ascii="Times New Roman" w:eastAsia="Verdana" w:hAnsi="Times New Roman" w:cs="Times New Roman"/>
          <w:sz w:val="24"/>
          <w:szCs w:val="24"/>
        </w:rPr>
        <w:t>.0, 7.0) and (iPhone4/5 and iPad)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Tested application behavior under various interruptions: battery strength level, incoming calls, SMS, video calls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Assisted to team members in installation of a new build version on their devices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 xml:space="preserve">Performed Regression </w:t>
      </w:r>
      <w:r>
        <w:rPr>
          <w:rFonts w:ascii="Times New Roman" w:eastAsia="Verdana" w:hAnsi="Times New Roman" w:cs="Times New Roman"/>
          <w:sz w:val="24"/>
          <w:szCs w:val="24"/>
        </w:rPr>
        <w:t>testing for every new build performing sanity testing for  assigned functional areas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Analyzed software defects, prepared and submitted bug reports into Bugzilla</w:t>
      </w:r>
    </w:p>
    <w:p w:rsidR="00451606" w:rsidRDefault="00647466">
      <w:pPr>
        <w:pStyle w:val="Standard"/>
        <w:numPr>
          <w:ilvl w:val="0"/>
          <w:numId w:val="8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Participated in regular QA team meetings to discuss assignments, procedures and road blocks</w:t>
      </w: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451606" w:rsidRDefault="0064746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Pr</w:t>
      </w:r>
      <w:r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oject </w:t>
      </w:r>
      <w:proofErr w:type="spellStart"/>
      <w:r>
        <w:rPr>
          <w:rFonts w:ascii="Times New Roman" w:eastAsia="Verdana" w:hAnsi="Times New Roman" w:cs="Times New Roman"/>
          <w:b/>
          <w:bCs/>
          <w:sz w:val="24"/>
          <w:szCs w:val="24"/>
        </w:rPr>
        <w:t>Memocast</w:t>
      </w:r>
      <w:proofErr w:type="spellEnd"/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Tested web-based application International Movies Portal (video content collection with subtitles such as movies, TV series, cartoons, sporting events, tutorials, etc.) providing video-on-demand streaming services based on subscription level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Analyzed business requirements and suggested improvements to the product features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Executed ad hoc and structured tests at all the stages of software development life cycle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Developed test cases for functional and regression testing of the application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Teste</w:t>
      </w:r>
      <w:r>
        <w:rPr>
          <w:rFonts w:ascii="Times New Roman" w:eastAsia="Verdana" w:hAnsi="Times New Roman" w:cs="Times New Roman"/>
          <w:sz w:val="24"/>
          <w:szCs w:val="24"/>
        </w:rPr>
        <w:t xml:space="preserve">d implementation of social networking features: blog, forum, instant messaging,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etc</w:t>
      </w:r>
      <w:proofErr w:type="spellEnd"/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Encoded video content into H.264/MPEG-4 AVC format using x264 encoder for testing uploaded video format compatibility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Participated in cross-browser (MSIE, Firefox, Chrome, </w:t>
      </w:r>
      <w:r>
        <w:rPr>
          <w:rFonts w:ascii="Times New Roman" w:eastAsia="Verdana" w:hAnsi="Times New Roman" w:cs="Times New Roman"/>
          <w:sz w:val="24"/>
          <w:szCs w:val="24"/>
        </w:rPr>
        <w:t>Safari) and cross-platform (Windows 8/7/Vista) testing in virtual machine (VMware) environment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 xml:space="preserve">Performed Video Quality Testing (Screen, Display, 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Picture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), Resolution, FPS, CODEC (Codec name, Compression ratio, bits/pix per frame), Bitrate,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Colordepth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>, Audi</w:t>
      </w:r>
      <w:r>
        <w:rPr>
          <w:rFonts w:ascii="Times New Roman" w:eastAsia="Verdana" w:hAnsi="Times New Roman" w:cs="Times New Roman"/>
          <w:sz w:val="24"/>
          <w:szCs w:val="24"/>
        </w:rPr>
        <w:t>o/Video synchronization, Video Quality (HD, SD), Voice distortion, etc.</w:t>
      </w:r>
    </w:p>
    <w:p w:rsidR="00451606" w:rsidRDefault="00647466">
      <w:pPr>
        <w:pStyle w:val="Standard"/>
        <w:numPr>
          <w:ilvl w:val="0"/>
          <w:numId w:val="9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Analyzed software failures, made them reproducible, reported bugs via Bugzilla application</w:t>
      </w: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451606" w:rsidRDefault="00647466">
      <w:pPr>
        <w:pStyle w:val="Standard"/>
        <w:numPr>
          <w:ilvl w:val="1"/>
          <w:numId w:val="10"/>
        </w:numPr>
        <w:spacing w:line="240" w:lineRule="auto"/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lastRenderedPageBreak/>
        <w:t xml:space="preserve">Project Manager, </w:t>
      </w:r>
      <w:proofErr w:type="spellStart"/>
      <w:r>
        <w:rPr>
          <w:rFonts w:ascii="Times New Roman" w:eastAsia="Verdana" w:hAnsi="Times New Roman" w:cs="Times New Roman"/>
          <w:b/>
          <w:bCs/>
          <w:sz w:val="24"/>
          <w:szCs w:val="24"/>
        </w:rPr>
        <w:t>Saulnier</w:t>
      </w:r>
      <w:proofErr w:type="spellEnd"/>
      <w:r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 Hardwood Floors, Swampscott, MA</w:t>
      </w:r>
    </w:p>
    <w:p w:rsidR="00451606" w:rsidRDefault="00647466">
      <w:pPr>
        <w:pStyle w:val="Standard"/>
        <w:numPr>
          <w:ilvl w:val="0"/>
          <w:numId w:val="11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Managed  construction/renovation</w:t>
      </w:r>
      <w:r>
        <w:rPr>
          <w:rFonts w:ascii="Times New Roman" w:eastAsia="Verdana" w:hAnsi="Times New Roman" w:cs="Times New Roman"/>
          <w:sz w:val="24"/>
          <w:szCs w:val="24"/>
        </w:rPr>
        <w:t xml:space="preserve"> projects  from estimation through closure</w:t>
      </w:r>
    </w:p>
    <w:p w:rsidR="00451606" w:rsidRDefault="00647466">
      <w:pPr>
        <w:pStyle w:val="Standard"/>
        <w:numPr>
          <w:ilvl w:val="0"/>
          <w:numId w:val="11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Held primary responsibility for achievement of cost, schedule and quality objectives</w:t>
      </w:r>
    </w:p>
    <w:p w:rsidR="00451606" w:rsidRDefault="00647466">
      <w:pPr>
        <w:pStyle w:val="Standard"/>
        <w:numPr>
          <w:ilvl w:val="0"/>
          <w:numId w:val="11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Coordinated shipping and construction schedules</w:t>
      </w:r>
    </w:p>
    <w:p w:rsidR="00451606" w:rsidRDefault="00647466">
      <w:pPr>
        <w:pStyle w:val="Standard"/>
        <w:numPr>
          <w:ilvl w:val="0"/>
          <w:numId w:val="11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Maintained, facilitated and coordinated communication with customers and vendors</w:t>
      </w:r>
      <w:r>
        <w:rPr>
          <w:rFonts w:ascii="Times New Roman" w:eastAsia="Verdana" w:hAnsi="Times New Roman" w:cs="Times New Roman"/>
          <w:sz w:val="24"/>
          <w:szCs w:val="24"/>
        </w:rPr>
        <w:t xml:space="preserve"> during project implementation and completion</w:t>
      </w:r>
    </w:p>
    <w:p w:rsidR="00451606" w:rsidRDefault="00647466">
      <w:pPr>
        <w:pStyle w:val="Standard"/>
        <w:numPr>
          <w:ilvl w:val="0"/>
          <w:numId w:val="11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Kept track of all expenditures and conducted budget reviews</w:t>
      </w: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451606" w:rsidRDefault="00647466">
      <w:pPr>
        <w:pStyle w:val="Standard"/>
        <w:spacing w:line="240" w:lineRule="auto"/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EDUCATION AND TRAINING:</w:t>
      </w:r>
    </w:p>
    <w:p w:rsidR="00451606" w:rsidRDefault="00647466">
      <w:pPr>
        <w:pStyle w:val="Standard"/>
        <w:numPr>
          <w:ilvl w:val="0"/>
          <w:numId w:val="12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>2013</w:t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Mobile Applications Testing,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Portnov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 Computer School, Los Altos, CA</w:t>
      </w:r>
    </w:p>
    <w:p w:rsidR="00451606" w:rsidRDefault="00647466">
      <w:pPr>
        <w:pStyle w:val="Standard"/>
        <w:numPr>
          <w:ilvl w:val="0"/>
          <w:numId w:val="12"/>
        </w:numPr>
        <w:spacing w:line="240" w:lineRule="auto"/>
      </w:pPr>
      <w:r>
        <w:rPr>
          <w:rFonts w:ascii="Times New Roman" w:eastAsia="Verdana" w:hAnsi="Times New Roman" w:cs="Times New Roman"/>
          <w:sz w:val="24"/>
          <w:szCs w:val="24"/>
        </w:rPr>
        <w:t xml:space="preserve">Software Quality Assurance,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Portnov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 Computer School,</w:t>
      </w:r>
      <w:r>
        <w:rPr>
          <w:rFonts w:ascii="Times New Roman" w:eastAsia="Verdana" w:hAnsi="Times New Roman" w:cs="Times New Roman"/>
          <w:sz w:val="24"/>
          <w:szCs w:val="24"/>
        </w:rPr>
        <w:t xml:space="preserve"> Los Altos, CA</w:t>
      </w:r>
    </w:p>
    <w:p w:rsidR="00451606" w:rsidRDefault="00647466">
      <w:pPr>
        <w:pStyle w:val="Standard"/>
        <w:numPr>
          <w:ilvl w:val="0"/>
          <w:numId w:val="12"/>
        </w:numPr>
        <w:spacing w:line="240" w:lineRule="auto"/>
        <w:sectPr w:rsidR="00451606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Verdana" w:hAnsi="Times New Roman" w:cs="Times New Roman"/>
          <w:sz w:val="24"/>
          <w:szCs w:val="24"/>
        </w:rPr>
        <w:t>2009</w:t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Bachelor of Art in Advertising,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Tver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 State University,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Tver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>, Russia</w:t>
      </w:r>
    </w:p>
    <w:p w:rsidR="00451606" w:rsidRDefault="00451606">
      <w:pPr>
        <w:pStyle w:val="Standard"/>
        <w:spacing w:line="24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sectPr w:rsidR="00451606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66" w:rsidRDefault="00647466">
      <w:r>
        <w:separator/>
      </w:r>
    </w:p>
  </w:endnote>
  <w:endnote w:type="continuationSeparator" w:id="0">
    <w:p w:rsidR="00647466" w:rsidRDefault="00647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66" w:rsidRDefault="00647466">
      <w:r>
        <w:rPr>
          <w:color w:val="000000"/>
        </w:rPr>
        <w:separator/>
      </w:r>
    </w:p>
  </w:footnote>
  <w:footnote w:type="continuationSeparator" w:id="0">
    <w:p w:rsidR="00647466" w:rsidRDefault="00647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33" w:rsidRDefault="00647466">
    <w:pPr>
      <w:pStyle w:val="Header"/>
    </w:pPr>
    <w:r>
      <w:rPr>
        <w:noProof/>
        <w:lang w:bidi="ar-SA"/>
      </w:rPr>
      <w:drawing>
        <wp:inline distT="0" distB="0" distL="0" distR="0">
          <wp:extent cx="1666878" cy="504821"/>
          <wp:effectExtent l="0" t="0" r="9522" b="0"/>
          <wp:docPr id="1" name="Picture 1" descr="C:\Users\gsathish\Deskto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6878" cy="5048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33" w:rsidRDefault="00647466">
    <w:pPr>
      <w:pStyle w:val="Header"/>
    </w:pPr>
    <w:r>
      <w:rPr>
        <w:noProof/>
        <w:lang w:bidi="ar-SA"/>
      </w:rPr>
      <w:drawing>
        <wp:inline distT="0" distB="0" distL="0" distR="0">
          <wp:extent cx="1666878" cy="504821"/>
          <wp:effectExtent l="0" t="0" r="9522" b="0"/>
          <wp:docPr id="2" name="Picture 1" descr="C:\Users\gsathish\Deskto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6878" cy="5048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24FD"/>
    <w:multiLevelType w:val="multilevel"/>
    <w:tmpl w:val="905A6D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C596047"/>
    <w:multiLevelType w:val="multilevel"/>
    <w:tmpl w:val="A4AA7F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43E3443"/>
    <w:multiLevelType w:val="multilevel"/>
    <w:tmpl w:val="5D9A67EE"/>
    <w:styleLink w:val="LS5"/>
    <w:lvl w:ilvl="0">
      <w:numFmt w:val="bullet"/>
      <w:lvlText w:val="∙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∙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∙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2A42504C"/>
    <w:multiLevelType w:val="multilevel"/>
    <w:tmpl w:val="579699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B6B67F1"/>
    <w:multiLevelType w:val="multilevel"/>
    <w:tmpl w:val="B126A320"/>
    <w:lvl w:ilvl="0">
      <w:start w:val="2010"/>
      <w:numFmt w:val="decimal"/>
      <w:lvlText w:val="%1"/>
      <w:lvlJc w:val="left"/>
      <w:pPr>
        <w:ind w:left="1035" w:hanging="1035"/>
      </w:pPr>
      <w:rPr>
        <w:rFonts w:eastAsia="Verdana"/>
        <w:b/>
      </w:rPr>
    </w:lvl>
    <w:lvl w:ilvl="1">
      <w:start w:val="2012"/>
      <w:numFmt w:val="decimal"/>
      <w:lvlText w:val="%1.%2"/>
      <w:lvlJc w:val="left"/>
      <w:pPr>
        <w:ind w:left="1035" w:hanging="1035"/>
      </w:pPr>
      <w:rPr>
        <w:rFonts w:eastAsia="Verdana"/>
        <w:b/>
      </w:rPr>
    </w:lvl>
    <w:lvl w:ilvl="2">
      <w:start w:val="1"/>
      <w:numFmt w:val="decimal"/>
      <w:lvlText w:val="%1.%2.%3"/>
      <w:lvlJc w:val="left"/>
      <w:pPr>
        <w:ind w:left="1035" w:hanging="1035"/>
      </w:pPr>
      <w:rPr>
        <w:rFonts w:eastAsia="Verdana"/>
        <w:b/>
      </w:rPr>
    </w:lvl>
    <w:lvl w:ilvl="3">
      <w:start w:val="1"/>
      <w:numFmt w:val="decimal"/>
      <w:lvlText w:val="%1.%2.%3.%4"/>
      <w:lvlJc w:val="left"/>
      <w:pPr>
        <w:ind w:left="1035" w:hanging="1035"/>
      </w:pPr>
      <w:rPr>
        <w:rFonts w:eastAsia="Verdan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Verdana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Verdana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Verdana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Verdana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Verdana"/>
        <w:b/>
      </w:rPr>
    </w:lvl>
  </w:abstractNum>
  <w:abstractNum w:abstractNumId="5">
    <w:nsid w:val="2E7D3660"/>
    <w:multiLevelType w:val="multilevel"/>
    <w:tmpl w:val="8B280E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63A0469"/>
    <w:multiLevelType w:val="multilevel"/>
    <w:tmpl w:val="A7528D5A"/>
    <w:styleLink w:val="LS4"/>
    <w:lvl w:ilvl="0"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7">
    <w:nsid w:val="39A52481"/>
    <w:multiLevelType w:val="multilevel"/>
    <w:tmpl w:val="3E34C9E4"/>
    <w:styleLink w:val="LS2"/>
    <w:lvl w:ilvl="0"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8">
    <w:nsid w:val="43C802F1"/>
    <w:multiLevelType w:val="multilevel"/>
    <w:tmpl w:val="12966B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1DC30E0"/>
    <w:multiLevelType w:val="multilevel"/>
    <w:tmpl w:val="7D2EC446"/>
    <w:styleLink w:val="LS3"/>
    <w:lvl w:ilvl="0"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0">
    <w:nsid w:val="5AA10C82"/>
    <w:multiLevelType w:val="multilevel"/>
    <w:tmpl w:val="027218AA"/>
    <w:styleLink w:val="LS1"/>
    <w:lvl w:ilvl="0"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1">
    <w:nsid w:val="6FF72E37"/>
    <w:multiLevelType w:val="multilevel"/>
    <w:tmpl w:val="5470DA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51606"/>
    <w:rsid w:val="00352C9F"/>
    <w:rsid w:val="00451606"/>
    <w:rsid w:val="006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52136-641C-44AE-B925-9ADBD6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Standar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  <w:pPr>
      <w:suppressAutoHyphens/>
    </w:pPr>
  </w:style>
  <w:style w:type="paragraph" w:styleId="Title">
    <w:name w:val="Title"/>
    <w:basedOn w:val="Standard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Standard"/>
    <w:pPr>
      <w:spacing w:after="60"/>
      <w:jc w:val="center"/>
    </w:pPr>
  </w:style>
  <w:style w:type="character" w:customStyle="1" w:styleId="List1Level0">
    <w:name w:val="List1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0">
    <w:name w:val="List2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1">
    <w:name w:val="List2Level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2">
    <w:name w:val="List2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3">
    <w:name w:val="List2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4">
    <w:name w:val="List2Level4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5">
    <w:name w:val="List2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6">
    <w:name w:val="List2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7">
    <w:name w:val="List2Level7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8">
    <w:name w:val="List2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0">
    <w:name w:val="List3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1">
    <w:name w:val="List3Level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2">
    <w:name w:val="List3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3">
    <w:name w:val="List3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4">
    <w:name w:val="List3Level4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5">
    <w:name w:val="List3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6">
    <w:name w:val="List3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7">
    <w:name w:val="List3Level7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8">
    <w:name w:val="List3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0">
    <w:name w:val="List4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1">
    <w:name w:val="List4Level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2">
    <w:name w:val="List4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3">
    <w:name w:val="List4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4">
    <w:name w:val="List4Level4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5">
    <w:name w:val="List4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6">
    <w:name w:val="List4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7">
    <w:name w:val="List4Level7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8">
    <w:name w:val="List4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0">
    <w:name w:val="List5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1">
    <w:name w:val="List5Level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2">
    <w:name w:val="List5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3">
    <w:name w:val="List5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4">
    <w:name w:val="List5Level4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5">
    <w:name w:val="List5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6">
    <w:name w:val="List5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7">
    <w:name w:val="List5Level7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5Level8">
    <w:name w:val="List5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numbering" w:customStyle="1" w:styleId="LS5">
    <w:name w:val="LS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gsathish</dc:creator>
  <cp:lastModifiedBy>gsathish</cp:lastModifiedBy>
  <cp:revision>2</cp:revision>
  <dcterms:created xsi:type="dcterms:W3CDTF">2015-03-18T20:46:00Z</dcterms:created>
  <dcterms:modified xsi:type="dcterms:W3CDTF">2015-03-18T20:46:00Z</dcterms:modified>
</cp:coreProperties>
</file>
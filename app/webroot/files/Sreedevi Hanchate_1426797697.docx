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AB3" w:rsidRDefault="00A42AB3" w:rsidP="008055B9">
      <w:pPr>
        <w:jc w:val="both"/>
        <w:rPr>
          <w:b/>
          <w:sz w:val="32"/>
          <w:szCs w:val="32"/>
        </w:rPr>
      </w:pPr>
      <w:bookmarkStart w:id="0" w:name="_GoBack"/>
      <w:bookmarkEnd w:id="0"/>
    </w:p>
    <w:p w:rsidR="00185DC5" w:rsidRPr="00185DC5" w:rsidRDefault="00185DC5" w:rsidP="008055B9">
      <w:pPr>
        <w:jc w:val="both"/>
        <w:rPr>
          <w:b/>
          <w:sz w:val="32"/>
          <w:szCs w:val="32"/>
        </w:rPr>
      </w:pPr>
      <w:r w:rsidRPr="00185DC5">
        <w:rPr>
          <w:b/>
          <w:sz w:val="32"/>
          <w:szCs w:val="32"/>
        </w:rPr>
        <w:t xml:space="preserve">Sreedevi Hanchate </w:t>
      </w:r>
    </w:p>
    <w:p w:rsidR="00185DC5" w:rsidRPr="00185DC5" w:rsidRDefault="00185DC5" w:rsidP="008055B9">
      <w:pPr>
        <w:jc w:val="both"/>
        <w:rPr>
          <w:sz w:val="24"/>
          <w:szCs w:val="24"/>
        </w:rPr>
      </w:pPr>
    </w:p>
    <w:p w:rsidR="00185DC5" w:rsidRPr="00185DC5" w:rsidRDefault="00185DC5" w:rsidP="008055B9">
      <w:pPr>
        <w:jc w:val="both"/>
        <w:rPr>
          <w:b/>
          <w:sz w:val="24"/>
          <w:szCs w:val="24"/>
        </w:rPr>
      </w:pPr>
      <w:r w:rsidRPr="00185DC5">
        <w:rPr>
          <w:b/>
          <w:sz w:val="24"/>
          <w:szCs w:val="24"/>
        </w:rPr>
        <w:t xml:space="preserve">Objective    </w:t>
      </w:r>
    </w:p>
    <w:p w:rsidR="00185DC5" w:rsidRPr="00185DC5" w:rsidRDefault="00185DC5" w:rsidP="008055B9">
      <w:pPr>
        <w:jc w:val="both"/>
        <w:rPr>
          <w:sz w:val="24"/>
          <w:szCs w:val="24"/>
        </w:rPr>
      </w:pPr>
      <w:r w:rsidRPr="00185DC5">
        <w:rPr>
          <w:sz w:val="24"/>
          <w:szCs w:val="24"/>
        </w:rPr>
        <w:t>To utilize my expertise in enhancing the User Interface and contribute towards corporate growth along with my passion and appetite towards learning cutting edge technologies in software development and to excel in project execution.</w:t>
      </w:r>
    </w:p>
    <w:p w:rsidR="00185DC5" w:rsidRPr="00185DC5" w:rsidRDefault="00185DC5" w:rsidP="008055B9">
      <w:pPr>
        <w:jc w:val="both"/>
        <w:rPr>
          <w:sz w:val="24"/>
          <w:szCs w:val="24"/>
        </w:rPr>
      </w:pPr>
    </w:p>
    <w:p w:rsidR="00185DC5" w:rsidRDefault="00185DC5" w:rsidP="008055B9">
      <w:pPr>
        <w:jc w:val="both"/>
        <w:rPr>
          <w:b/>
          <w:sz w:val="24"/>
          <w:szCs w:val="24"/>
        </w:rPr>
      </w:pPr>
      <w:r w:rsidRPr="00185DC5">
        <w:rPr>
          <w:b/>
          <w:sz w:val="24"/>
          <w:szCs w:val="24"/>
        </w:rPr>
        <w:t>Professional summary:</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Java Programmer for Java J2EE/J2SE 1.5 (SCJP) and have strong experience in Software Development using Java/J2EE technologies</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7+ years of experience in Web Application Development, SOA, and Client-Server based Enterprise Applications, System Analysis, Technical Design, B2B Development, and Implementation.</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Proficient with core Java concepts like Collections, Multithreading, Serialization, Java Beans and Core Java, HTML.</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Experience in Web Services (SOAP, WSDL, UDDI), JAX-WS, JAX-RPC, RESTful.</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Experience in database design and implementation using different RDBMS like Microsoft SQL Server 2008/2005 Oracle 10g/9i.</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Good knowledge of Java Messaging Service (JMS), Servlets, JSP, EJB.</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Expertise in utilizing open source Frame work such as Struts and Spring.</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Expertise in XML APIs such as JAXP (SAX, DOM), JAXB for data binding and SOAP and experience in designing the XSD schema generation.</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Expertise in implementing MVC (Model View Controller) architecture.</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Experience in large scale SDLC (Software Development and Life Cycle) including Requirements Analysis, Project Planning, System and Database Design, Object Oriented Analysis and Design, Development, Testing, Implementation and Documentation.</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Good experience in writing SQL Statements, triggers, and stored procedures for database transactions.</w:t>
      </w:r>
    </w:p>
    <w:p w:rsidR="00185DC5" w:rsidRPr="00185DC5" w:rsidRDefault="00185DC5" w:rsidP="00BD7CC5">
      <w:pPr>
        <w:pStyle w:val="ListParagraph"/>
        <w:numPr>
          <w:ilvl w:val="0"/>
          <w:numId w:val="1"/>
        </w:numPr>
        <w:jc w:val="both"/>
        <w:rPr>
          <w:rFonts w:ascii="Times New Roman" w:hAnsi="Times New Roman"/>
          <w:b/>
          <w:sz w:val="24"/>
          <w:szCs w:val="24"/>
        </w:rPr>
      </w:pPr>
      <w:r w:rsidRPr="00185DC5">
        <w:rPr>
          <w:rFonts w:ascii="Times New Roman" w:hAnsi="Times New Roman"/>
          <w:sz w:val="24"/>
          <w:szCs w:val="24"/>
        </w:rPr>
        <w:t xml:space="preserve">Good experience with Java compliant IDE’s like Eclipse, WSAD and JBuilder 2005/2006 </w:t>
      </w:r>
    </w:p>
    <w:p w:rsidR="00185DC5" w:rsidRPr="00185DC5" w:rsidRDefault="00185DC5" w:rsidP="008055B9">
      <w:pPr>
        <w:jc w:val="both"/>
        <w:rPr>
          <w:sz w:val="24"/>
          <w:szCs w:val="24"/>
        </w:rPr>
      </w:pPr>
    </w:p>
    <w:p w:rsidR="00A42AB3" w:rsidRDefault="00A42AB3" w:rsidP="008055B9">
      <w:pPr>
        <w:jc w:val="both"/>
        <w:rPr>
          <w:b/>
          <w:sz w:val="24"/>
          <w:szCs w:val="24"/>
        </w:rPr>
      </w:pPr>
    </w:p>
    <w:p w:rsidR="00A42AB3" w:rsidRDefault="00A42AB3" w:rsidP="008055B9">
      <w:pPr>
        <w:jc w:val="both"/>
        <w:rPr>
          <w:b/>
          <w:sz w:val="24"/>
          <w:szCs w:val="24"/>
        </w:rPr>
      </w:pPr>
    </w:p>
    <w:p w:rsidR="00185DC5" w:rsidRPr="00185DC5" w:rsidRDefault="00185DC5" w:rsidP="008055B9">
      <w:pPr>
        <w:jc w:val="both"/>
        <w:rPr>
          <w:b/>
          <w:sz w:val="24"/>
          <w:szCs w:val="24"/>
        </w:rPr>
      </w:pPr>
      <w:r w:rsidRPr="00185DC5">
        <w:rPr>
          <w:b/>
          <w:sz w:val="24"/>
          <w:szCs w:val="24"/>
        </w:rPr>
        <w:lastRenderedPageBreak/>
        <w:t>Skill Set:</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 xml:space="preserve">Java Technologies: JDK (1.6), Servlets, HTML,CSS, JQUERY, JSP 1.2, JDBC 2.0, JNDI, ANT,AJAX ,XML, (DTD, Schema, DOM, SAX), Java Beans,  Web services   (WSDL, XML, SOAP),  HTML, DHTML, Web services, SOAP, RestAPI's, </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Frameworks: Struts, Spring.</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 xml:space="preserve">Languages: Java, SQL, T-SQL, PL/SQL, XML, HTML, DHTML. </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 xml:space="preserve">Database: SQL Server 2005/2008, Oracle 9i/10g, MySQL 4.1. </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Servers: Apache Tomcat 5.5, Weblogic, App Server.</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Development Tools: Eclipse 3.5</w:t>
      </w:r>
    </w:p>
    <w:p w:rsidR="00185DC5" w:rsidRPr="00185DC5" w:rsidRDefault="00185DC5" w:rsidP="00BD7CC5">
      <w:pPr>
        <w:pStyle w:val="ListParagraph"/>
        <w:numPr>
          <w:ilvl w:val="0"/>
          <w:numId w:val="2"/>
        </w:numPr>
        <w:jc w:val="both"/>
        <w:rPr>
          <w:rFonts w:ascii="Times New Roman" w:hAnsi="Times New Roman"/>
          <w:sz w:val="24"/>
          <w:szCs w:val="24"/>
        </w:rPr>
      </w:pPr>
      <w:r w:rsidRPr="00185DC5">
        <w:rPr>
          <w:rFonts w:ascii="Times New Roman" w:hAnsi="Times New Roman"/>
          <w:sz w:val="24"/>
          <w:szCs w:val="24"/>
        </w:rPr>
        <w:t>Version Control: CVS, Clear Case</w:t>
      </w:r>
    </w:p>
    <w:p w:rsidR="00185DC5" w:rsidRPr="00185DC5" w:rsidRDefault="00185DC5" w:rsidP="008055B9">
      <w:pPr>
        <w:jc w:val="both"/>
        <w:rPr>
          <w:sz w:val="24"/>
          <w:szCs w:val="24"/>
        </w:rPr>
      </w:pPr>
    </w:p>
    <w:p w:rsidR="00185DC5" w:rsidRPr="00185DC5" w:rsidRDefault="00185DC5" w:rsidP="008055B9">
      <w:pPr>
        <w:jc w:val="both"/>
        <w:rPr>
          <w:b/>
          <w:sz w:val="24"/>
          <w:szCs w:val="24"/>
        </w:rPr>
      </w:pPr>
      <w:r w:rsidRPr="00185DC5">
        <w:rPr>
          <w:b/>
          <w:sz w:val="24"/>
          <w:szCs w:val="24"/>
        </w:rPr>
        <w:t xml:space="preserve">Professional </w:t>
      </w:r>
      <w:r>
        <w:rPr>
          <w:b/>
          <w:sz w:val="24"/>
          <w:szCs w:val="24"/>
        </w:rPr>
        <w:t>E</w:t>
      </w:r>
      <w:r w:rsidRPr="00185DC5">
        <w:rPr>
          <w:b/>
          <w:sz w:val="24"/>
          <w:szCs w:val="24"/>
        </w:rPr>
        <w:t>xperience:</w:t>
      </w:r>
    </w:p>
    <w:p w:rsidR="00185DC5" w:rsidRDefault="00185DC5" w:rsidP="008055B9">
      <w:pPr>
        <w:jc w:val="both"/>
        <w:rPr>
          <w:b/>
          <w:sz w:val="24"/>
          <w:szCs w:val="24"/>
        </w:rPr>
      </w:pPr>
    </w:p>
    <w:p w:rsidR="00185DC5" w:rsidRPr="00185DC5" w:rsidRDefault="00185DC5" w:rsidP="008055B9">
      <w:pPr>
        <w:jc w:val="both"/>
        <w:rPr>
          <w:b/>
          <w:sz w:val="24"/>
          <w:szCs w:val="24"/>
        </w:rPr>
      </w:pPr>
      <w:r w:rsidRPr="00185DC5">
        <w:rPr>
          <w:b/>
          <w:sz w:val="24"/>
          <w:szCs w:val="24"/>
        </w:rPr>
        <w:t>Role: Java/J2EE Developer</w:t>
      </w:r>
    </w:p>
    <w:p w:rsidR="00185DC5" w:rsidRPr="00185DC5" w:rsidRDefault="00185DC5" w:rsidP="008055B9">
      <w:pPr>
        <w:jc w:val="both"/>
        <w:rPr>
          <w:b/>
          <w:sz w:val="24"/>
          <w:szCs w:val="24"/>
        </w:rPr>
      </w:pPr>
      <w:r w:rsidRPr="00185DC5">
        <w:rPr>
          <w:b/>
          <w:sz w:val="24"/>
          <w:szCs w:val="24"/>
        </w:rPr>
        <w:t>Client: Auto Mart, San Jose, CA</w:t>
      </w:r>
      <w:r w:rsidRPr="00185DC5">
        <w:rPr>
          <w:b/>
          <w:sz w:val="24"/>
          <w:szCs w:val="24"/>
        </w:rPr>
        <w:tab/>
      </w:r>
      <w:r w:rsidRPr="00185DC5">
        <w:rPr>
          <w:b/>
          <w:sz w:val="24"/>
          <w:szCs w:val="24"/>
        </w:rPr>
        <w:tab/>
        <w:t xml:space="preserve">                                                                                        Oct’13 – Oct’14</w:t>
      </w:r>
    </w:p>
    <w:p w:rsidR="00185DC5" w:rsidRPr="00185DC5" w:rsidRDefault="00185DC5" w:rsidP="008055B9">
      <w:pPr>
        <w:jc w:val="both"/>
        <w:rPr>
          <w:sz w:val="24"/>
          <w:szCs w:val="24"/>
        </w:rPr>
      </w:pPr>
      <w:r w:rsidRPr="00185DC5">
        <w:rPr>
          <w:b/>
          <w:sz w:val="24"/>
          <w:szCs w:val="24"/>
        </w:rPr>
        <w:t>Description:</w:t>
      </w:r>
      <w:r w:rsidRPr="00185DC5">
        <w:rPr>
          <w:sz w:val="24"/>
          <w:szCs w:val="24"/>
        </w:rPr>
        <w:t xml:space="preserve"> This application helps customers and car dealers to buy and sell their cars online. It helps the customer to search a car based on various criteria like price, model, make, color and also provides other online chatting. Worked on development of On-line Loan application processing.</w:t>
      </w:r>
    </w:p>
    <w:p w:rsidR="00185DC5" w:rsidRDefault="00185DC5" w:rsidP="008055B9">
      <w:pPr>
        <w:jc w:val="both"/>
        <w:rPr>
          <w:sz w:val="24"/>
          <w:szCs w:val="24"/>
        </w:rPr>
      </w:pPr>
    </w:p>
    <w:p w:rsidR="00185DC5" w:rsidRDefault="00185DC5" w:rsidP="008055B9">
      <w:pPr>
        <w:jc w:val="both"/>
        <w:rPr>
          <w:b/>
          <w:sz w:val="24"/>
          <w:szCs w:val="24"/>
        </w:rPr>
      </w:pPr>
      <w:r>
        <w:rPr>
          <w:b/>
          <w:sz w:val="24"/>
          <w:szCs w:val="24"/>
        </w:rPr>
        <w:t>Responsibilities:</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 xml:space="preserve">Involved in analysis design and development of personal Loan processing Application </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Developed UI screens using Jsp,HTML</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Used spring Framework in the application which is based on MVC architecture</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Developed session beans by using EJBs for business logic at the middle tier</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Involved in designing and implementing Session Facade, Service Locator pattern</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JMS is used  for exchanging the information like Loan status report between the clients and bank</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Designed and developed MDB that consumed the messages from the Java message queue</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Developed DAO pattern to retrieve the data from database</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Designed and developed SAX and DOM XML parsers in the application</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lastRenderedPageBreak/>
        <w:t>Developed web services for sending and getting data from different applications Using SOAP messages</w:t>
      </w:r>
    </w:p>
    <w:p w:rsidR="00185DC5" w:rsidRPr="00185DC5" w:rsidRDefault="00185DC5" w:rsidP="00BD7CC5">
      <w:pPr>
        <w:pStyle w:val="ListParagraph"/>
        <w:numPr>
          <w:ilvl w:val="0"/>
          <w:numId w:val="3"/>
        </w:numPr>
        <w:jc w:val="both"/>
        <w:rPr>
          <w:rFonts w:ascii="Times New Roman" w:hAnsi="Times New Roman"/>
          <w:b/>
          <w:sz w:val="24"/>
          <w:szCs w:val="24"/>
        </w:rPr>
      </w:pPr>
      <w:r w:rsidRPr="00185DC5">
        <w:rPr>
          <w:rFonts w:ascii="Times New Roman" w:hAnsi="Times New Roman"/>
          <w:sz w:val="24"/>
          <w:szCs w:val="24"/>
        </w:rPr>
        <w:t>Used JDBC to access Oracle database for accessing customer information</w:t>
      </w:r>
    </w:p>
    <w:p w:rsidR="00185DC5" w:rsidRDefault="00185DC5" w:rsidP="008055B9">
      <w:pPr>
        <w:jc w:val="both"/>
        <w:rPr>
          <w:sz w:val="24"/>
          <w:szCs w:val="24"/>
        </w:rPr>
      </w:pPr>
    </w:p>
    <w:p w:rsidR="00185DC5" w:rsidRPr="00185DC5" w:rsidRDefault="00185DC5" w:rsidP="008055B9">
      <w:pPr>
        <w:jc w:val="both"/>
        <w:rPr>
          <w:sz w:val="24"/>
          <w:szCs w:val="24"/>
        </w:rPr>
      </w:pPr>
      <w:r w:rsidRPr="00185DC5">
        <w:rPr>
          <w:b/>
          <w:sz w:val="24"/>
          <w:szCs w:val="24"/>
        </w:rPr>
        <w:t>Environment:</w:t>
      </w:r>
      <w:r w:rsidRPr="00185DC5">
        <w:rPr>
          <w:sz w:val="24"/>
          <w:szCs w:val="24"/>
        </w:rPr>
        <w:t xml:space="preserve"> Java, J2EE, JSP, Servlets, JMS, EJBs, Struts, SQL/PLSQL, Web Services, SOAP, WSDL, Tomcat 5.5, Oracle 9i, Windows.</w:t>
      </w:r>
    </w:p>
    <w:p w:rsidR="00185DC5" w:rsidRPr="00185DC5" w:rsidRDefault="00185DC5" w:rsidP="008055B9">
      <w:pPr>
        <w:jc w:val="both"/>
        <w:rPr>
          <w:sz w:val="24"/>
          <w:szCs w:val="24"/>
        </w:rPr>
      </w:pPr>
    </w:p>
    <w:p w:rsidR="00185DC5" w:rsidRPr="00185DC5" w:rsidRDefault="00185DC5" w:rsidP="008055B9">
      <w:pPr>
        <w:jc w:val="both"/>
        <w:rPr>
          <w:b/>
          <w:sz w:val="24"/>
          <w:szCs w:val="24"/>
        </w:rPr>
      </w:pPr>
      <w:r w:rsidRPr="00185DC5">
        <w:rPr>
          <w:b/>
          <w:sz w:val="24"/>
          <w:szCs w:val="24"/>
        </w:rPr>
        <w:t xml:space="preserve"> </w:t>
      </w:r>
    </w:p>
    <w:p w:rsidR="00185DC5" w:rsidRPr="00185DC5" w:rsidRDefault="00185DC5" w:rsidP="008055B9">
      <w:pPr>
        <w:jc w:val="both"/>
        <w:rPr>
          <w:b/>
          <w:sz w:val="24"/>
          <w:szCs w:val="24"/>
        </w:rPr>
      </w:pPr>
      <w:r w:rsidRPr="00185DC5">
        <w:rPr>
          <w:b/>
          <w:sz w:val="24"/>
          <w:szCs w:val="24"/>
        </w:rPr>
        <w:t>Role: Java/J2EE Developer</w:t>
      </w:r>
      <w:r w:rsidRPr="00185DC5">
        <w:rPr>
          <w:b/>
          <w:sz w:val="24"/>
          <w:szCs w:val="24"/>
        </w:rPr>
        <w:tab/>
      </w:r>
      <w:r w:rsidRPr="00185DC5">
        <w:rPr>
          <w:b/>
          <w:sz w:val="24"/>
          <w:szCs w:val="24"/>
        </w:rPr>
        <w:tab/>
      </w:r>
      <w:r w:rsidRPr="00185DC5">
        <w:rPr>
          <w:b/>
          <w:sz w:val="24"/>
          <w:szCs w:val="24"/>
        </w:rPr>
        <w:tab/>
      </w:r>
      <w:r w:rsidRPr="00185DC5">
        <w:rPr>
          <w:b/>
          <w:sz w:val="24"/>
          <w:szCs w:val="24"/>
        </w:rPr>
        <w:tab/>
      </w:r>
      <w:r w:rsidRPr="00185DC5">
        <w:rPr>
          <w:b/>
          <w:sz w:val="24"/>
          <w:szCs w:val="24"/>
        </w:rPr>
        <w:tab/>
      </w:r>
      <w:r w:rsidRPr="00185DC5">
        <w:rPr>
          <w:b/>
          <w:sz w:val="24"/>
          <w:szCs w:val="24"/>
        </w:rPr>
        <w:tab/>
      </w:r>
      <w:r w:rsidRPr="00185DC5">
        <w:rPr>
          <w:b/>
          <w:sz w:val="24"/>
          <w:szCs w:val="24"/>
        </w:rPr>
        <w:tab/>
        <w:t xml:space="preserve">                            </w:t>
      </w:r>
    </w:p>
    <w:p w:rsidR="00185DC5" w:rsidRPr="00185DC5" w:rsidRDefault="00185DC5" w:rsidP="008055B9">
      <w:pPr>
        <w:jc w:val="both"/>
        <w:rPr>
          <w:b/>
          <w:sz w:val="24"/>
          <w:szCs w:val="24"/>
        </w:rPr>
      </w:pPr>
      <w:r w:rsidRPr="00185DC5">
        <w:rPr>
          <w:b/>
          <w:sz w:val="24"/>
          <w:szCs w:val="24"/>
        </w:rPr>
        <w:t>Project: Loan center</w:t>
      </w:r>
    </w:p>
    <w:p w:rsidR="00185DC5" w:rsidRPr="00185DC5" w:rsidRDefault="00185DC5" w:rsidP="008055B9">
      <w:pPr>
        <w:jc w:val="both"/>
        <w:rPr>
          <w:b/>
          <w:sz w:val="24"/>
          <w:szCs w:val="24"/>
        </w:rPr>
      </w:pPr>
      <w:r w:rsidRPr="00185DC5">
        <w:rPr>
          <w:b/>
          <w:sz w:val="24"/>
          <w:szCs w:val="24"/>
        </w:rPr>
        <w:t xml:space="preserve">Client: Provident </w:t>
      </w:r>
      <w:proofErr w:type="gramStart"/>
      <w:r w:rsidRPr="00185DC5">
        <w:rPr>
          <w:b/>
          <w:sz w:val="24"/>
          <w:szCs w:val="24"/>
        </w:rPr>
        <w:t>CU ,</w:t>
      </w:r>
      <w:proofErr w:type="gramEnd"/>
      <w:r w:rsidRPr="00185DC5">
        <w:rPr>
          <w:b/>
          <w:sz w:val="24"/>
          <w:szCs w:val="24"/>
        </w:rPr>
        <w:t xml:space="preserve"> Redwood City, CA</w:t>
      </w:r>
      <w:r w:rsidRPr="00185DC5">
        <w:rPr>
          <w:b/>
          <w:sz w:val="24"/>
          <w:szCs w:val="24"/>
        </w:rPr>
        <w:tab/>
      </w:r>
      <w:r>
        <w:rPr>
          <w:b/>
          <w:sz w:val="24"/>
          <w:szCs w:val="24"/>
        </w:rPr>
        <w:tab/>
      </w:r>
      <w:r>
        <w:rPr>
          <w:b/>
          <w:sz w:val="24"/>
          <w:szCs w:val="24"/>
        </w:rPr>
        <w:tab/>
      </w:r>
      <w:r>
        <w:rPr>
          <w:b/>
          <w:sz w:val="24"/>
          <w:szCs w:val="24"/>
        </w:rPr>
        <w:tab/>
      </w:r>
      <w:r w:rsidR="00A42AB3">
        <w:rPr>
          <w:b/>
          <w:sz w:val="24"/>
          <w:szCs w:val="24"/>
        </w:rPr>
        <w:t xml:space="preserve">  </w:t>
      </w:r>
      <w:r>
        <w:rPr>
          <w:b/>
          <w:sz w:val="24"/>
          <w:szCs w:val="24"/>
        </w:rPr>
        <w:t xml:space="preserve">- </w:t>
      </w:r>
      <w:r w:rsidRPr="00185DC5">
        <w:rPr>
          <w:b/>
          <w:sz w:val="24"/>
          <w:szCs w:val="24"/>
        </w:rPr>
        <w:t>Oct’12 – Sept’13</w:t>
      </w:r>
    </w:p>
    <w:p w:rsidR="00185DC5" w:rsidRPr="00185DC5" w:rsidRDefault="00185DC5" w:rsidP="008055B9">
      <w:pPr>
        <w:jc w:val="both"/>
        <w:rPr>
          <w:sz w:val="24"/>
          <w:szCs w:val="24"/>
        </w:rPr>
      </w:pPr>
      <w:r w:rsidRPr="00185DC5">
        <w:rPr>
          <w:b/>
          <w:sz w:val="24"/>
          <w:szCs w:val="24"/>
        </w:rPr>
        <w:t>Description:</w:t>
      </w:r>
      <w:r w:rsidRPr="00185DC5">
        <w:rPr>
          <w:sz w:val="24"/>
          <w:szCs w:val="24"/>
        </w:rPr>
        <w:t xml:space="preserve"> The Loan center project was used to analyze, process and calculate the eligible Loan amount, sanctioning Loans and tracking the Loan repayment based on Credit scores &amp; history. This data is filtered into different categories based on parameters like type of account, loan amount, due date. The filtered data is used for statistics for generating reports.</w:t>
      </w:r>
    </w:p>
    <w:p w:rsidR="00185DC5" w:rsidRPr="00185DC5" w:rsidRDefault="00185DC5" w:rsidP="008055B9">
      <w:pPr>
        <w:jc w:val="both"/>
        <w:rPr>
          <w:b/>
          <w:sz w:val="24"/>
          <w:szCs w:val="24"/>
        </w:rPr>
      </w:pPr>
    </w:p>
    <w:p w:rsidR="00185DC5" w:rsidRDefault="00185DC5" w:rsidP="008055B9">
      <w:pPr>
        <w:jc w:val="both"/>
        <w:rPr>
          <w:b/>
          <w:sz w:val="24"/>
          <w:szCs w:val="24"/>
        </w:rPr>
      </w:pPr>
      <w:r>
        <w:rPr>
          <w:b/>
          <w:sz w:val="24"/>
          <w:szCs w:val="24"/>
        </w:rPr>
        <w:t xml:space="preserve">Responsibilities: </w:t>
      </w:r>
    </w:p>
    <w:p w:rsidR="00185DC5"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Involved in System Analysis and Design methodology as well as Object Oriented Design and development using OOAD methodology to capture and model business requirements.</w:t>
      </w:r>
    </w:p>
    <w:p w:rsidR="00185DC5"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Proficient in doing Object Oriented Design</w:t>
      </w:r>
    </w:p>
    <w:p w:rsidR="00185DC5"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 xml:space="preserve">Implemented the web-based application following the MVC II architecture </w:t>
      </w:r>
    </w:p>
    <w:p w:rsidR="00185DC5"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Designed the front-end using HTML</w:t>
      </w:r>
    </w:p>
    <w:p w:rsidR="00185DC5"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 xml:space="preserve">Used RESTful </w:t>
      </w:r>
      <w:r w:rsidR="008055B9" w:rsidRPr="008055B9">
        <w:rPr>
          <w:rFonts w:ascii="Times New Roman" w:hAnsi="Times New Roman"/>
          <w:sz w:val="24"/>
          <w:szCs w:val="24"/>
        </w:rPr>
        <w:t>Web Services</w:t>
      </w:r>
      <w:r w:rsidRPr="008055B9">
        <w:rPr>
          <w:rFonts w:ascii="Times New Roman" w:hAnsi="Times New Roman"/>
          <w:sz w:val="24"/>
          <w:szCs w:val="24"/>
        </w:rPr>
        <w:t xml:space="preserve"> to exchange account information</w:t>
      </w:r>
    </w:p>
    <w:p w:rsidR="008055B9"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Designed and developed MDB that consumed the messages from the Java message queue</w:t>
      </w:r>
    </w:p>
    <w:p w:rsidR="008055B9"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Extensively used Custom JSP tags to separate presentation from application logic.</w:t>
      </w:r>
    </w:p>
    <w:p w:rsidR="008055B9"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Used XML DOM API for parsing XML</w:t>
      </w:r>
    </w:p>
    <w:p w:rsidR="008055B9"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 xml:space="preserve">Involved in writing SQL, Stored procedure and PL/SQL for back end. Used Views and Functions at the Oracle Database end. </w:t>
      </w:r>
    </w:p>
    <w:p w:rsidR="00185DC5" w:rsidRPr="008055B9" w:rsidRDefault="00185DC5" w:rsidP="00BD7CC5">
      <w:pPr>
        <w:pStyle w:val="ListParagraph"/>
        <w:numPr>
          <w:ilvl w:val="0"/>
          <w:numId w:val="4"/>
        </w:numPr>
        <w:jc w:val="both"/>
        <w:rPr>
          <w:rFonts w:ascii="Times New Roman" w:hAnsi="Times New Roman"/>
          <w:b/>
          <w:sz w:val="24"/>
          <w:szCs w:val="24"/>
        </w:rPr>
      </w:pPr>
      <w:r w:rsidRPr="008055B9">
        <w:rPr>
          <w:rFonts w:ascii="Times New Roman" w:hAnsi="Times New Roman"/>
          <w:sz w:val="24"/>
          <w:szCs w:val="24"/>
        </w:rPr>
        <w:t>Project coordination with other Development teams, System managers and web master and developed good working environment.</w:t>
      </w:r>
    </w:p>
    <w:p w:rsidR="008055B9" w:rsidRDefault="008055B9" w:rsidP="008055B9">
      <w:pPr>
        <w:jc w:val="both"/>
        <w:rPr>
          <w:sz w:val="24"/>
          <w:szCs w:val="24"/>
        </w:rPr>
      </w:pPr>
    </w:p>
    <w:p w:rsidR="00185DC5" w:rsidRPr="00185DC5" w:rsidRDefault="00185DC5" w:rsidP="008055B9">
      <w:pPr>
        <w:jc w:val="both"/>
        <w:rPr>
          <w:sz w:val="24"/>
          <w:szCs w:val="24"/>
        </w:rPr>
      </w:pPr>
      <w:r w:rsidRPr="008055B9">
        <w:rPr>
          <w:b/>
          <w:sz w:val="24"/>
          <w:szCs w:val="24"/>
        </w:rPr>
        <w:t>Environment:</w:t>
      </w:r>
      <w:r w:rsidRPr="00185DC5">
        <w:rPr>
          <w:sz w:val="24"/>
          <w:szCs w:val="24"/>
        </w:rPr>
        <w:t xml:space="preserve"> Java, J2EE, JSP, MVC, Servlet, </w:t>
      </w:r>
      <w:r w:rsidR="00A42AB3" w:rsidRPr="00185DC5">
        <w:rPr>
          <w:sz w:val="24"/>
          <w:szCs w:val="24"/>
        </w:rPr>
        <w:t>Weblogic</w:t>
      </w:r>
      <w:r w:rsidRPr="00185DC5">
        <w:rPr>
          <w:sz w:val="24"/>
          <w:szCs w:val="24"/>
        </w:rPr>
        <w:t xml:space="preserve"> Application Server, Struts, XML, HTML, Restful Web Services, Multithreading, Oracle 10g, PLSQL, JDBC ,Windows XP</w:t>
      </w:r>
    </w:p>
    <w:p w:rsidR="00185DC5" w:rsidRPr="00185DC5" w:rsidRDefault="00185DC5" w:rsidP="008055B9">
      <w:pPr>
        <w:jc w:val="both"/>
        <w:rPr>
          <w:sz w:val="24"/>
          <w:szCs w:val="24"/>
        </w:rPr>
      </w:pPr>
    </w:p>
    <w:p w:rsidR="00A42AB3" w:rsidRDefault="00A42AB3" w:rsidP="008055B9">
      <w:pPr>
        <w:jc w:val="both"/>
        <w:rPr>
          <w:b/>
          <w:sz w:val="24"/>
          <w:szCs w:val="24"/>
        </w:rPr>
      </w:pPr>
    </w:p>
    <w:p w:rsidR="00A42AB3" w:rsidRDefault="00A42AB3" w:rsidP="008055B9">
      <w:pPr>
        <w:jc w:val="both"/>
        <w:rPr>
          <w:b/>
          <w:sz w:val="24"/>
          <w:szCs w:val="24"/>
        </w:rPr>
      </w:pPr>
    </w:p>
    <w:p w:rsidR="00185DC5" w:rsidRPr="008055B9" w:rsidRDefault="00185DC5" w:rsidP="008055B9">
      <w:pPr>
        <w:jc w:val="both"/>
        <w:rPr>
          <w:b/>
          <w:sz w:val="24"/>
          <w:szCs w:val="24"/>
        </w:rPr>
      </w:pPr>
      <w:r w:rsidRPr="008055B9">
        <w:rPr>
          <w:b/>
          <w:sz w:val="24"/>
          <w:szCs w:val="24"/>
        </w:rPr>
        <w:t xml:space="preserve">Multiplex Systems Pvt. Ltd –India                                                                       </w:t>
      </w:r>
      <w:r w:rsidR="00A42AB3">
        <w:rPr>
          <w:b/>
          <w:sz w:val="24"/>
          <w:szCs w:val="24"/>
        </w:rPr>
        <w:t xml:space="preserve">      </w:t>
      </w:r>
      <w:r w:rsidRPr="008055B9">
        <w:rPr>
          <w:b/>
          <w:sz w:val="24"/>
          <w:szCs w:val="24"/>
        </w:rPr>
        <w:t>Jan’12 – Sept’12</w:t>
      </w:r>
    </w:p>
    <w:p w:rsidR="00185DC5" w:rsidRPr="008055B9" w:rsidRDefault="00185DC5" w:rsidP="008055B9">
      <w:pPr>
        <w:jc w:val="both"/>
        <w:rPr>
          <w:b/>
          <w:sz w:val="24"/>
          <w:szCs w:val="24"/>
        </w:rPr>
      </w:pPr>
      <w:r w:rsidRPr="008055B9">
        <w:rPr>
          <w:b/>
          <w:sz w:val="24"/>
          <w:szCs w:val="24"/>
        </w:rPr>
        <w:t>Role: Java Developer</w:t>
      </w:r>
    </w:p>
    <w:p w:rsidR="00185DC5" w:rsidRPr="008055B9" w:rsidRDefault="00185DC5" w:rsidP="008055B9">
      <w:pPr>
        <w:jc w:val="both"/>
        <w:rPr>
          <w:b/>
          <w:sz w:val="24"/>
          <w:szCs w:val="24"/>
        </w:rPr>
      </w:pPr>
      <w:r w:rsidRPr="008055B9">
        <w:rPr>
          <w:b/>
          <w:sz w:val="24"/>
          <w:szCs w:val="24"/>
        </w:rPr>
        <w:t xml:space="preserve">Client: AIRCEL                                                                                                                                        </w:t>
      </w:r>
    </w:p>
    <w:p w:rsidR="00185DC5" w:rsidRPr="00185DC5" w:rsidRDefault="00185DC5" w:rsidP="008055B9">
      <w:pPr>
        <w:jc w:val="both"/>
        <w:rPr>
          <w:sz w:val="24"/>
          <w:szCs w:val="24"/>
        </w:rPr>
      </w:pPr>
      <w:r w:rsidRPr="008055B9">
        <w:rPr>
          <w:b/>
          <w:sz w:val="24"/>
          <w:szCs w:val="24"/>
        </w:rPr>
        <w:t>Description</w:t>
      </w:r>
      <w:r w:rsidRPr="00185DC5">
        <w:rPr>
          <w:sz w:val="24"/>
          <w:szCs w:val="24"/>
        </w:rPr>
        <w:t>: Worked on development of Office hardware/supplies procurement system for AIRCEL Telecomm.</w:t>
      </w:r>
    </w:p>
    <w:p w:rsidR="008055B9" w:rsidRDefault="008055B9" w:rsidP="008055B9">
      <w:pPr>
        <w:jc w:val="both"/>
        <w:rPr>
          <w:sz w:val="24"/>
          <w:szCs w:val="24"/>
        </w:rPr>
      </w:pPr>
    </w:p>
    <w:p w:rsidR="008055B9" w:rsidRDefault="008055B9" w:rsidP="008055B9">
      <w:pPr>
        <w:jc w:val="both"/>
        <w:rPr>
          <w:b/>
          <w:sz w:val="24"/>
          <w:szCs w:val="24"/>
        </w:rPr>
      </w:pPr>
      <w:r>
        <w:rPr>
          <w:b/>
          <w:sz w:val="24"/>
          <w:szCs w:val="24"/>
        </w:rPr>
        <w:t xml:space="preserve">Responsibilities: </w:t>
      </w:r>
    </w:p>
    <w:p w:rsidR="008055B9"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Involved in the process of analysis, design, and development of the application.</w:t>
      </w:r>
    </w:p>
    <w:p w:rsidR="008055B9"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 xml:space="preserve">Developed user interface using JSP, HTML   </w:t>
      </w:r>
    </w:p>
    <w:p w:rsidR="008055B9"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Implemented the application using the concrete principles laid down by several Java/J2EE Design patterns like Business Delegate, MVC, Singleton, Data Transfer Object (DTO) and Service Locator.</w:t>
      </w:r>
    </w:p>
    <w:p w:rsidR="008055B9"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 xml:space="preserve">Consumed Web services from external systems to extract inventory data. </w:t>
      </w:r>
    </w:p>
    <w:p w:rsidR="008055B9"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Implemented business logic using Session beans, Servlets and Stored procedures.</w:t>
      </w:r>
    </w:p>
    <w:p w:rsidR="008055B9"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Used Form Based Authentication.</w:t>
      </w:r>
    </w:p>
    <w:p w:rsidR="00185DC5" w:rsidRPr="008055B9" w:rsidRDefault="00185DC5" w:rsidP="00BD7CC5">
      <w:pPr>
        <w:pStyle w:val="ListParagraph"/>
        <w:numPr>
          <w:ilvl w:val="0"/>
          <w:numId w:val="5"/>
        </w:numPr>
        <w:jc w:val="both"/>
        <w:rPr>
          <w:rFonts w:ascii="Times New Roman" w:hAnsi="Times New Roman"/>
          <w:b/>
          <w:sz w:val="24"/>
          <w:szCs w:val="24"/>
        </w:rPr>
      </w:pPr>
      <w:r w:rsidRPr="008055B9">
        <w:rPr>
          <w:rFonts w:ascii="Times New Roman" w:hAnsi="Times New Roman"/>
          <w:sz w:val="24"/>
          <w:szCs w:val="24"/>
        </w:rPr>
        <w:t>Involved in writing stored procedures, complex queries using SQL to process the data on MYSQL DB.</w:t>
      </w:r>
    </w:p>
    <w:p w:rsidR="008055B9" w:rsidRDefault="008055B9" w:rsidP="008055B9">
      <w:pPr>
        <w:jc w:val="both"/>
        <w:rPr>
          <w:sz w:val="24"/>
          <w:szCs w:val="24"/>
        </w:rPr>
      </w:pPr>
    </w:p>
    <w:p w:rsidR="00185DC5" w:rsidRPr="00185DC5" w:rsidRDefault="00185DC5" w:rsidP="008055B9">
      <w:pPr>
        <w:jc w:val="both"/>
        <w:rPr>
          <w:sz w:val="24"/>
          <w:szCs w:val="24"/>
        </w:rPr>
      </w:pPr>
      <w:r w:rsidRPr="008055B9">
        <w:rPr>
          <w:b/>
          <w:sz w:val="24"/>
          <w:szCs w:val="24"/>
        </w:rPr>
        <w:t>Environments:</w:t>
      </w:r>
      <w:r w:rsidRPr="00185DC5">
        <w:rPr>
          <w:sz w:val="24"/>
          <w:szCs w:val="24"/>
        </w:rPr>
        <w:t xml:space="preserve"> Java, JSP, Servlets, Struts, HTML, SQL, Eclipse, Linux/UNIX.</w:t>
      </w:r>
    </w:p>
    <w:p w:rsidR="00185DC5" w:rsidRPr="00185DC5" w:rsidRDefault="00185DC5" w:rsidP="008055B9">
      <w:pPr>
        <w:jc w:val="both"/>
        <w:rPr>
          <w:sz w:val="24"/>
          <w:szCs w:val="24"/>
        </w:rPr>
      </w:pPr>
    </w:p>
    <w:p w:rsidR="00185DC5" w:rsidRPr="008055B9" w:rsidRDefault="00185DC5" w:rsidP="008055B9">
      <w:pPr>
        <w:jc w:val="both"/>
        <w:rPr>
          <w:b/>
          <w:sz w:val="24"/>
          <w:szCs w:val="24"/>
        </w:rPr>
      </w:pPr>
      <w:r w:rsidRPr="008055B9">
        <w:rPr>
          <w:b/>
          <w:sz w:val="24"/>
          <w:szCs w:val="24"/>
        </w:rPr>
        <w:t xml:space="preserve">Multiplex Systems Pvt.Ltd – India    </w:t>
      </w:r>
    </w:p>
    <w:p w:rsidR="00185DC5" w:rsidRPr="008055B9" w:rsidRDefault="00A42AB3" w:rsidP="008055B9">
      <w:pPr>
        <w:jc w:val="both"/>
        <w:rPr>
          <w:b/>
          <w:sz w:val="24"/>
          <w:szCs w:val="24"/>
        </w:rPr>
      </w:pPr>
      <w:r w:rsidRPr="008055B9">
        <w:rPr>
          <w:b/>
          <w:sz w:val="24"/>
          <w:szCs w:val="24"/>
        </w:rPr>
        <w:t>Role: Java</w:t>
      </w:r>
      <w:r w:rsidR="00185DC5" w:rsidRPr="008055B9">
        <w:rPr>
          <w:b/>
          <w:sz w:val="24"/>
          <w:szCs w:val="24"/>
        </w:rPr>
        <w:t xml:space="preserve"> Developer  </w:t>
      </w:r>
    </w:p>
    <w:p w:rsidR="00185DC5" w:rsidRPr="008055B9" w:rsidRDefault="00185DC5" w:rsidP="008055B9">
      <w:pPr>
        <w:jc w:val="both"/>
        <w:rPr>
          <w:b/>
          <w:sz w:val="24"/>
          <w:szCs w:val="24"/>
        </w:rPr>
      </w:pPr>
      <w:r w:rsidRPr="008055B9">
        <w:rPr>
          <w:b/>
          <w:sz w:val="24"/>
          <w:szCs w:val="24"/>
        </w:rPr>
        <w:t xml:space="preserve">Project: Point of Sales </w:t>
      </w:r>
    </w:p>
    <w:p w:rsidR="008055B9" w:rsidRPr="008055B9" w:rsidRDefault="00185DC5" w:rsidP="008055B9">
      <w:pPr>
        <w:jc w:val="both"/>
        <w:rPr>
          <w:b/>
          <w:sz w:val="24"/>
          <w:szCs w:val="24"/>
        </w:rPr>
      </w:pPr>
      <w:r w:rsidRPr="008055B9">
        <w:rPr>
          <w:b/>
          <w:sz w:val="24"/>
          <w:szCs w:val="24"/>
        </w:rPr>
        <w:t xml:space="preserve">Client: MetLife, India                                                                   </w:t>
      </w:r>
      <w:r w:rsidR="008055B9">
        <w:rPr>
          <w:b/>
          <w:sz w:val="24"/>
          <w:szCs w:val="24"/>
        </w:rPr>
        <w:t xml:space="preserve">                      - </w:t>
      </w:r>
      <w:r w:rsidRPr="008055B9">
        <w:rPr>
          <w:b/>
          <w:sz w:val="24"/>
          <w:szCs w:val="24"/>
        </w:rPr>
        <w:t>Feb</w:t>
      </w:r>
      <w:r w:rsidR="008055B9">
        <w:rPr>
          <w:b/>
          <w:sz w:val="24"/>
          <w:szCs w:val="24"/>
        </w:rPr>
        <w:t>’11 – Dec’11</w:t>
      </w:r>
    </w:p>
    <w:p w:rsidR="00185DC5" w:rsidRPr="00185DC5" w:rsidRDefault="00185DC5" w:rsidP="008055B9">
      <w:pPr>
        <w:jc w:val="both"/>
        <w:rPr>
          <w:sz w:val="24"/>
          <w:szCs w:val="24"/>
        </w:rPr>
      </w:pPr>
      <w:r w:rsidRPr="00185DC5">
        <w:rPr>
          <w:sz w:val="24"/>
          <w:szCs w:val="24"/>
        </w:rPr>
        <w:t>MetLife, India is a leading global provider of insurance, annuities and employee benefit programs through its subsidiaries and affiliates offer a full range of insurance and other financial products and services. MetLife companies offer life, accident and health insurance, retirement and savings products through agents, third-party distributors such as banks and brokers, and direct marketing channels. Applications Gateway and Point of Sales (POS) were developed using Java/ J2ee technology, and Oracle database.</w:t>
      </w:r>
    </w:p>
    <w:p w:rsidR="008055B9" w:rsidRDefault="008055B9" w:rsidP="008055B9">
      <w:pPr>
        <w:jc w:val="both"/>
        <w:rPr>
          <w:sz w:val="24"/>
          <w:szCs w:val="24"/>
        </w:rPr>
      </w:pPr>
    </w:p>
    <w:p w:rsidR="008055B9" w:rsidRDefault="008055B9" w:rsidP="008055B9">
      <w:pPr>
        <w:jc w:val="both"/>
        <w:rPr>
          <w:b/>
          <w:sz w:val="24"/>
          <w:szCs w:val="24"/>
        </w:rPr>
      </w:pPr>
      <w:r>
        <w:rPr>
          <w:b/>
          <w:sz w:val="24"/>
          <w:szCs w:val="24"/>
        </w:rPr>
        <w:t>Responsibilities:</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 xml:space="preserve">Involved in making the code changes using </w:t>
      </w:r>
      <w:proofErr w:type="spellStart"/>
      <w:r w:rsidRPr="008055B9">
        <w:rPr>
          <w:rFonts w:ascii="Times New Roman" w:hAnsi="Times New Roman"/>
          <w:sz w:val="24"/>
          <w:szCs w:val="24"/>
        </w:rPr>
        <w:t>java</w:t>
      </w:r>
      <w:proofErr w:type="gramStart"/>
      <w:r w:rsidRPr="008055B9">
        <w:rPr>
          <w:rFonts w:ascii="Times New Roman" w:hAnsi="Times New Roman"/>
          <w:sz w:val="24"/>
          <w:szCs w:val="24"/>
        </w:rPr>
        <w:t>,jsp</w:t>
      </w:r>
      <w:proofErr w:type="spellEnd"/>
      <w:proofErr w:type="gramEnd"/>
      <w:r w:rsidRPr="008055B9">
        <w:rPr>
          <w:rFonts w:ascii="Times New Roman" w:hAnsi="Times New Roman"/>
          <w:sz w:val="24"/>
          <w:szCs w:val="24"/>
        </w:rPr>
        <w:t>, struts to fix the production issues and for minor enhancements.</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 xml:space="preserve">Coordinated and Worked with the web development team to fix the front end productions issues which use Apache's Jakarta Struts 1.2 as MVC framework </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lastRenderedPageBreak/>
        <w:t>Developed the User Interface Screens for presentation logic using JSP, Struts Tiles and HTML.</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Involved in writing Beans, Action Classes and Business Delegates using Action Forms</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Tiles were used for page navigation and configured.</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Implemented the application using the concrete principles laid down by design pattern such as MVC.</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Performed Unit Testing for the application.</w:t>
      </w:r>
    </w:p>
    <w:p w:rsidR="008055B9" w:rsidRPr="008055B9" w:rsidRDefault="00185DC5" w:rsidP="00BD7CC5">
      <w:pPr>
        <w:pStyle w:val="ListParagraph"/>
        <w:numPr>
          <w:ilvl w:val="0"/>
          <w:numId w:val="6"/>
        </w:numPr>
        <w:jc w:val="both"/>
        <w:rPr>
          <w:rFonts w:ascii="Times New Roman" w:hAnsi="Times New Roman"/>
          <w:b/>
          <w:sz w:val="24"/>
          <w:szCs w:val="24"/>
        </w:rPr>
      </w:pPr>
      <w:r w:rsidRPr="008055B9">
        <w:rPr>
          <w:rFonts w:ascii="Times New Roman" w:hAnsi="Times New Roman"/>
          <w:sz w:val="24"/>
          <w:szCs w:val="24"/>
        </w:rPr>
        <w:t>Involved in creating Database Tables, views. Writing SQL Queries, Joins and Cursors.</w:t>
      </w:r>
    </w:p>
    <w:p w:rsidR="00185DC5" w:rsidRPr="00185DC5" w:rsidRDefault="00185DC5" w:rsidP="008055B9">
      <w:pPr>
        <w:jc w:val="both"/>
        <w:rPr>
          <w:sz w:val="24"/>
          <w:szCs w:val="24"/>
        </w:rPr>
      </w:pPr>
      <w:r w:rsidRPr="008055B9">
        <w:rPr>
          <w:b/>
          <w:sz w:val="24"/>
          <w:szCs w:val="24"/>
        </w:rPr>
        <w:t>Environments:</w:t>
      </w:r>
      <w:r w:rsidRPr="00185DC5">
        <w:rPr>
          <w:sz w:val="24"/>
          <w:szCs w:val="24"/>
        </w:rPr>
        <w:t xml:space="preserve"> Java, JSP, Servlets, Struts, HTML, SQL,Eclipse, Linux/UNIX, ANT and Windows.</w:t>
      </w:r>
    </w:p>
    <w:p w:rsidR="00185DC5" w:rsidRPr="00185DC5" w:rsidRDefault="00185DC5" w:rsidP="008055B9">
      <w:pPr>
        <w:jc w:val="both"/>
        <w:rPr>
          <w:sz w:val="24"/>
          <w:szCs w:val="24"/>
        </w:rPr>
      </w:pPr>
    </w:p>
    <w:p w:rsidR="00185DC5" w:rsidRPr="00185DC5" w:rsidRDefault="00185DC5" w:rsidP="008055B9">
      <w:pPr>
        <w:jc w:val="both"/>
        <w:rPr>
          <w:sz w:val="24"/>
          <w:szCs w:val="24"/>
        </w:rPr>
      </w:pPr>
    </w:p>
    <w:p w:rsidR="00185DC5" w:rsidRPr="008055B9" w:rsidRDefault="00185DC5" w:rsidP="008055B9">
      <w:pPr>
        <w:jc w:val="both"/>
        <w:rPr>
          <w:b/>
          <w:sz w:val="24"/>
          <w:szCs w:val="24"/>
        </w:rPr>
      </w:pPr>
      <w:r w:rsidRPr="008055B9">
        <w:rPr>
          <w:b/>
          <w:sz w:val="24"/>
          <w:szCs w:val="24"/>
        </w:rPr>
        <w:t>Hash Infosys, Noida, India</w:t>
      </w:r>
      <w:r w:rsidRPr="008055B9">
        <w:rPr>
          <w:b/>
          <w:sz w:val="24"/>
          <w:szCs w:val="24"/>
        </w:rPr>
        <w:tab/>
      </w:r>
      <w:r w:rsidRPr="008055B9">
        <w:rPr>
          <w:b/>
          <w:sz w:val="24"/>
          <w:szCs w:val="24"/>
        </w:rPr>
        <w:tab/>
        <w:t xml:space="preserve">                                                          </w:t>
      </w:r>
      <w:r w:rsidR="00A42AB3">
        <w:rPr>
          <w:b/>
          <w:sz w:val="24"/>
          <w:szCs w:val="24"/>
        </w:rPr>
        <w:t xml:space="preserve">    </w:t>
      </w:r>
      <w:r w:rsidRPr="008055B9">
        <w:rPr>
          <w:b/>
          <w:sz w:val="24"/>
          <w:szCs w:val="24"/>
        </w:rPr>
        <w:t>March’10 -- Jan’11</w:t>
      </w:r>
    </w:p>
    <w:p w:rsidR="00185DC5" w:rsidRPr="008055B9" w:rsidRDefault="00A42AB3" w:rsidP="008055B9">
      <w:pPr>
        <w:jc w:val="both"/>
        <w:rPr>
          <w:b/>
          <w:sz w:val="24"/>
          <w:szCs w:val="24"/>
        </w:rPr>
      </w:pPr>
      <w:r w:rsidRPr="008055B9">
        <w:rPr>
          <w:b/>
          <w:sz w:val="24"/>
          <w:szCs w:val="24"/>
        </w:rPr>
        <w:t>Role: Java</w:t>
      </w:r>
      <w:r w:rsidR="00185DC5" w:rsidRPr="008055B9">
        <w:rPr>
          <w:b/>
          <w:sz w:val="24"/>
          <w:szCs w:val="24"/>
        </w:rPr>
        <w:t xml:space="preserve"> Programmer</w:t>
      </w:r>
    </w:p>
    <w:p w:rsidR="00185DC5" w:rsidRPr="008055B9" w:rsidRDefault="00185DC5" w:rsidP="008055B9">
      <w:pPr>
        <w:jc w:val="both"/>
        <w:rPr>
          <w:b/>
          <w:sz w:val="24"/>
          <w:szCs w:val="24"/>
        </w:rPr>
      </w:pPr>
      <w:r w:rsidRPr="008055B9">
        <w:rPr>
          <w:b/>
          <w:sz w:val="24"/>
          <w:szCs w:val="24"/>
        </w:rPr>
        <w:t>Client: R Trading systems</w:t>
      </w:r>
    </w:p>
    <w:p w:rsidR="00185DC5" w:rsidRPr="008055B9" w:rsidRDefault="00185DC5" w:rsidP="008055B9">
      <w:pPr>
        <w:jc w:val="both"/>
        <w:rPr>
          <w:b/>
          <w:sz w:val="24"/>
          <w:szCs w:val="24"/>
        </w:rPr>
      </w:pPr>
      <w:r w:rsidRPr="008055B9">
        <w:rPr>
          <w:b/>
          <w:sz w:val="24"/>
          <w:szCs w:val="24"/>
        </w:rPr>
        <w:t>Online Auction</w:t>
      </w:r>
    </w:p>
    <w:p w:rsidR="00185DC5" w:rsidRPr="00185DC5" w:rsidRDefault="00185DC5" w:rsidP="008055B9">
      <w:pPr>
        <w:jc w:val="both"/>
        <w:rPr>
          <w:sz w:val="24"/>
          <w:szCs w:val="24"/>
        </w:rPr>
      </w:pPr>
      <w:r w:rsidRPr="008055B9">
        <w:rPr>
          <w:b/>
          <w:sz w:val="24"/>
          <w:szCs w:val="24"/>
        </w:rPr>
        <w:t>Description:</w:t>
      </w:r>
      <w:r w:rsidRPr="00185DC5">
        <w:rPr>
          <w:sz w:val="24"/>
          <w:szCs w:val="24"/>
        </w:rPr>
        <w:t xml:space="preserve"> Worked on Development of Business to E-Commerce web-site which acts as a middle platform to connect Vendor and Bidder. This application was developed to facilitate the general administration system to manage the various information of the Product sale and purchase, return and the processes involved in Auction.</w:t>
      </w:r>
    </w:p>
    <w:p w:rsidR="008055B9" w:rsidRDefault="008055B9" w:rsidP="008055B9">
      <w:pPr>
        <w:jc w:val="both"/>
        <w:rPr>
          <w:sz w:val="24"/>
          <w:szCs w:val="24"/>
        </w:rPr>
      </w:pPr>
    </w:p>
    <w:p w:rsidR="008055B9" w:rsidRDefault="008055B9" w:rsidP="008055B9">
      <w:pPr>
        <w:jc w:val="both"/>
        <w:rPr>
          <w:b/>
          <w:sz w:val="24"/>
          <w:szCs w:val="24"/>
        </w:rPr>
      </w:pPr>
      <w:r>
        <w:rPr>
          <w:b/>
          <w:sz w:val="24"/>
          <w:szCs w:val="24"/>
        </w:rPr>
        <w:t>Responsibilities:</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Involved in the process of analysis, design, and development of the application.</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Developed user interface using JSP, HTML</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Implemented the application using the concrete principles laid down by several Java/J2EE Design patterns like Business Delegate, MVC, Singleton, Data Transfer Object (DTO) and Service Locator.</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 xml:space="preserve">Consumed Web services from external systems to extract inventory data. </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Implemented business logic using Session beans, Servlets and Stored procedures.</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Used Form Based Authentication.</w:t>
      </w:r>
    </w:p>
    <w:p w:rsidR="008055B9"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Used JBOSS as the application server for deployment.</w:t>
      </w:r>
    </w:p>
    <w:p w:rsidR="00185DC5" w:rsidRPr="008055B9" w:rsidRDefault="00185DC5" w:rsidP="00BD7CC5">
      <w:pPr>
        <w:pStyle w:val="ListParagraph"/>
        <w:numPr>
          <w:ilvl w:val="0"/>
          <w:numId w:val="7"/>
        </w:numPr>
        <w:jc w:val="both"/>
        <w:rPr>
          <w:rFonts w:ascii="Times New Roman" w:hAnsi="Times New Roman"/>
          <w:b/>
          <w:sz w:val="24"/>
          <w:szCs w:val="24"/>
        </w:rPr>
      </w:pPr>
      <w:r w:rsidRPr="008055B9">
        <w:rPr>
          <w:rFonts w:ascii="Times New Roman" w:hAnsi="Times New Roman"/>
          <w:sz w:val="24"/>
          <w:szCs w:val="24"/>
        </w:rPr>
        <w:t>Involved in writing stored procedures, complex queries using SQL to process the data on MYSQL DB.</w:t>
      </w:r>
    </w:p>
    <w:p w:rsidR="008055B9" w:rsidRPr="008055B9" w:rsidRDefault="008055B9" w:rsidP="008055B9">
      <w:pPr>
        <w:jc w:val="both"/>
        <w:rPr>
          <w:b/>
          <w:sz w:val="24"/>
          <w:szCs w:val="24"/>
        </w:rPr>
      </w:pPr>
    </w:p>
    <w:p w:rsidR="00185DC5" w:rsidRPr="00185DC5" w:rsidRDefault="00185DC5" w:rsidP="008055B9">
      <w:pPr>
        <w:jc w:val="both"/>
        <w:rPr>
          <w:sz w:val="24"/>
          <w:szCs w:val="24"/>
        </w:rPr>
      </w:pPr>
      <w:r w:rsidRPr="008055B9">
        <w:rPr>
          <w:b/>
          <w:sz w:val="24"/>
          <w:szCs w:val="24"/>
        </w:rPr>
        <w:lastRenderedPageBreak/>
        <w:t>Environments:</w:t>
      </w:r>
      <w:r w:rsidRPr="00185DC5">
        <w:rPr>
          <w:sz w:val="24"/>
          <w:szCs w:val="24"/>
        </w:rPr>
        <w:t xml:space="preserve"> Java, JSP, Servlets, Struts, HTML, SQL</w:t>
      </w:r>
      <w:proofErr w:type="gramStart"/>
      <w:r w:rsidRPr="00185DC5">
        <w:rPr>
          <w:sz w:val="24"/>
          <w:szCs w:val="24"/>
        </w:rPr>
        <w:t>,Eclipse</w:t>
      </w:r>
      <w:proofErr w:type="gramEnd"/>
      <w:r w:rsidRPr="00185DC5">
        <w:rPr>
          <w:sz w:val="24"/>
          <w:szCs w:val="24"/>
        </w:rPr>
        <w:t>, Linux/UNIX, ANT and Windows.</w:t>
      </w:r>
    </w:p>
    <w:p w:rsidR="00185DC5" w:rsidRPr="008055B9" w:rsidRDefault="00185DC5" w:rsidP="008055B9">
      <w:pPr>
        <w:jc w:val="both"/>
        <w:rPr>
          <w:b/>
          <w:sz w:val="24"/>
          <w:szCs w:val="24"/>
        </w:rPr>
      </w:pPr>
    </w:p>
    <w:p w:rsidR="00185DC5" w:rsidRPr="008055B9" w:rsidRDefault="00185DC5" w:rsidP="008055B9">
      <w:pPr>
        <w:jc w:val="both"/>
        <w:rPr>
          <w:b/>
          <w:sz w:val="24"/>
          <w:szCs w:val="24"/>
        </w:rPr>
      </w:pPr>
      <w:r w:rsidRPr="008055B9">
        <w:rPr>
          <w:b/>
          <w:sz w:val="24"/>
          <w:szCs w:val="24"/>
        </w:rPr>
        <w:t>Hash Infosys, Noida, India</w:t>
      </w:r>
      <w:r w:rsidRPr="008055B9">
        <w:rPr>
          <w:b/>
          <w:sz w:val="24"/>
          <w:szCs w:val="24"/>
        </w:rPr>
        <w:tab/>
      </w:r>
      <w:r w:rsidRPr="008055B9">
        <w:rPr>
          <w:b/>
          <w:sz w:val="24"/>
          <w:szCs w:val="24"/>
        </w:rPr>
        <w:tab/>
        <w:t xml:space="preserve">                                                                                          March’09 -- Feb’10</w:t>
      </w:r>
    </w:p>
    <w:p w:rsidR="00185DC5" w:rsidRPr="008055B9" w:rsidRDefault="00A42AB3" w:rsidP="008055B9">
      <w:pPr>
        <w:jc w:val="both"/>
        <w:rPr>
          <w:b/>
          <w:sz w:val="24"/>
          <w:szCs w:val="24"/>
        </w:rPr>
      </w:pPr>
      <w:r w:rsidRPr="008055B9">
        <w:rPr>
          <w:b/>
          <w:sz w:val="24"/>
          <w:szCs w:val="24"/>
        </w:rPr>
        <w:t>Role: Java</w:t>
      </w:r>
      <w:r w:rsidR="00185DC5" w:rsidRPr="008055B9">
        <w:rPr>
          <w:b/>
          <w:sz w:val="24"/>
          <w:szCs w:val="24"/>
        </w:rPr>
        <w:t xml:space="preserve"> Programmer</w:t>
      </w:r>
    </w:p>
    <w:p w:rsidR="00185DC5" w:rsidRPr="008055B9" w:rsidRDefault="00185DC5" w:rsidP="008055B9">
      <w:pPr>
        <w:jc w:val="both"/>
        <w:rPr>
          <w:b/>
          <w:sz w:val="24"/>
          <w:szCs w:val="24"/>
        </w:rPr>
      </w:pPr>
      <w:r w:rsidRPr="008055B9">
        <w:rPr>
          <w:b/>
          <w:sz w:val="24"/>
          <w:szCs w:val="24"/>
        </w:rPr>
        <w:t>Client: Oriental Insurance</w:t>
      </w:r>
    </w:p>
    <w:p w:rsidR="00185DC5" w:rsidRPr="008055B9" w:rsidRDefault="00185DC5" w:rsidP="008055B9">
      <w:pPr>
        <w:jc w:val="both"/>
        <w:rPr>
          <w:b/>
          <w:sz w:val="24"/>
          <w:szCs w:val="24"/>
        </w:rPr>
      </w:pPr>
      <w:r w:rsidRPr="008055B9">
        <w:rPr>
          <w:b/>
          <w:sz w:val="24"/>
          <w:szCs w:val="24"/>
        </w:rPr>
        <w:t>Online Insurance</w:t>
      </w:r>
      <w:r w:rsidRPr="008055B9">
        <w:rPr>
          <w:b/>
          <w:sz w:val="24"/>
          <w:szCs w:val="24"/>
        </w:rPr>
        <w:tab/>
      </w:r>
      <w:r w:rsidRPr="008055B9">
        <w:rPr>
          <w:b/>
          <w:sz w:val="24"/>
          <w:szCs w:val="24"/>
        </w:rPr>
        <w:tab/>
      </w:r>
      <w:r w:rsidRPr="008055B9">
        <w:rPr>
          <w:b/>
          <w:sz w:val="24"/>
          <w:szCs w:val="24"/>
        </w:rPr>
        <w:tab/>
        <w:t xml:space="preserve">            </w:t>
      </w:r>
      <w:r w:rsidRPr="008055B9">
        <w:rPr>
          <w:b/>
          <w:sz w:val="24"/>
          <w:szCs w:val="24"/>
        </w:rPr>
        <w:tab/>
      </w:r>
      <w:r w:rsidRPr="008055B9">
        <w:rPr>
          <w:b/>
          <w:sz w:val="24"/>
          <w:szCs w:val="24"/>
        </w:rPr>
        <w:tab/>
      </w:r>
      <w:r w:rsidRPr="008055B9">
        <w:rPr>
          <w:b/>
          <w:sz w:val="24"/>
          <w:szCs w:val="24"/>
        </w:rPr>
        <w:tab/>
        <w:t xml:space="preserve">   </w:t>
      </w:r>
      <w:r w:rsidRPr="008055B9">
        <w:rPr>
          <w:b/>
          <w:sz w:val="24"/>
          <w:szCs w:val="24"/>
        </w:rPr>
        <w:tab/>
        <w:t xml:space="preserve">                              </w:t>
      </w:r>
    </w:p>
    <w:p w:rsidR="00185DC5" w:rsidRPr="00185DC5" w:rsidRDefault="00185DC5" w:rsidP="008055B9">
      <w:pPr>
        <w:jc w:val="both"/>
        <w:rPr>
          <w:sz w:val="24"/>
          <w:szCs w:val="24"/>
        </w:rPr>
      </w:pPr>
      <w:r w:rsidRPr="008055B9">
        <w:rPr>
          <w:b/>
          <w:sz w:val="24"/>
          <w:szCs w:val="24"/>
        </w:rPr>
        <w:t>Description:</w:t>
      </w:r>
      <w:r w:rsidRPr="00185DC5">
        <w:rPr>
          <w:sz w:val="24"/>
          <w:szCs w:val="24"/>
        </w:rPr>
        <w:t xml:space="preserve"> Worked on development of On-line application processing and premium tracking system for various types of Health Insurance, Auto Insurance &amp; Life Insurance schemes.</w:t>
      </w:r>
    </w:p>
    <w:p w:rsidR="008055B9" w:rsidRDefault="008055B9" w:rsidP="008055B9">
      <w:pPr>
        <w:jc w:val="both"/>
        <w:rPr>
          <w:b/>
          <w:sz w:val="24"/>
          <w:szCs w:val="24"/>
        </w:rPr>
      </w:pPr>
    </w:p>
    <w:p w:rsidR="008055B9" w:rsidRDefault="008055B9" w:rsidP="008055B9">
      <w:pPr>
        <w:jc w:val="both"/>
        <w:rPr>
          <w:b/>
          <w:sz w:val="24"/>
          <w:szCs w:val="24"/>
        </w:rPr>
      </w:pPr>
      <w:r>
        <w:rPr>
          <w:b/>
          <w:sz w:val="24"/>
          <w:szCs w:val="24"/>
        </w:rPr>
        <w:t>Responsibilities:</w:t>
      </w:r>
    </w:p>
    <w:p w:rsidR="008055B9"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 xml:space="preserve">Developed the presentation layer using JSP, HTML, and client validations. </w:t>
      </w:r>
    </w:p>
    <w:p w:rsidR="008055B9"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Used HTML, JQUERY and JSP to create and UI.</w:t>
      </w:r>
    </w:p>
    <w:p w:rsidR="008055B9"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 xml:space="preserve">Dynamic form generation, Auto completion of forms and user validation functionalities using AJAX. </w:t>
      </w:r>
    </w:p>
    <w:p w:rsidR="008055B9"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Designed developed and maintained the data layer and performed configuration of Struts, Application Framework.</w:t>
      </w:r>
    </w:p>
    <w:p w:rsidR="008055B9"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Created stored procedures using PL/SQL for data access layer.</w:t>
      </w:r>
    </w:p>
    <w:p w:rsidR="008055B9"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Worked on tuning of back-end Oracle stored procedures.</w:t>
      </w:r>
    </w:p>
    <w:p w:rsidR="00185DC5" w:rsidRPr="008055B9" w:rsidRDefault="00185DC5" w:rsidP="00BD7CC5">
      <w:pPr>
        <w:pStyle w:val="ListParagraph"/>
        <w:numPr>
          <w:ilvl w:val="0"/>
          <w:numId w:val="8"/>
        </w:numPr>
        <w:jc w:val="both"/>
        <w:rPr>
          <w:rFonts w:ascii="Times New Roman" w:hAnsi="Times New Roman"/>
          <w:b/>
          <w:sz w:val="24"/>
          <w:szCs w:val="24"/>
        </w:rPr>
      </w:pPr>
      <w:r w:rsidRPr="008055B9">
        <w:rPr>
          <w:rFonts w:ascii="Times New Roman" w:hAnsi="Times New Roman"/>
          <w:sz w:val="24"/>
          <w:szCs w:val="24"/>
        </w:rPr>
        <w:t>Application developed with strict adherence to J2EE best practices.</w:t>
      </w:r>
    </w:p>
    <w:p w:rsidR="008055B9" w:rsidRPr="008055B9" w:rsidRDefault="008055B9" w:rsidP="008055B9">
      <w:pPr>
        <w:jc w:val="both"/>
        <w:rPr>
          <w:b/>
          <w:sz w:val="24"/>
          <w:szCs w:val="24"/>
        </w:rPr>
      </w:pPr>
    </w:p>
    <w:p w:rsidR="00185DC5" w:rsidRPr="00185DC5" w:rsidRDefault="00185DC5" w:rsidP="008055B9">
      <w:pPr>
        <w:jc w:val="both"/>
        <w:rPr>
          <w:sz w:val="24"/>
          <w:szCs w:val="24"/>
        </w:rPr>
      </w:pPr>
      <w:r w:rsidRPr="008055B9">
        <w:rPr>
          <w:b/>
          <w:sz w:val="24"/>
          <w:szCs w:val="24"/>
        </w:rPr>
        <w:t>Environment</w:t>
      </w:r>
      <w:r w:rsidRPr="00185DC5">
        <w:rPr>
          <w:sz w:val="24"/>
          <w:szCs w:val="24"/>
        </w:rPr>
        <w:t>: Java, J2EE, JSP, Servlets, SQL/PLSQL, Web Services, SOAP, WSDL, Tomcat 5.5, Oracle 9i, Windows</w:t>
      </w:r>
    </w:p>
    <w:p w:rsidR="00185DC5" w:rsidRPr="00185DC5" w:rsidRDefault="00185DC5" w:rsidP="008055B9">
      <w:pPr>
        <w:jc w:val="both"/>
        <w:rPr>
          <w:sz w:val="24"/>
          <w:szCs w:val="24"/>
        </w:rPr>
      </w:pPr>
    </w:p>
    <w:p w:rsidR="00185DC5" w:rsidRPr="008055B9" w:rsidRDefault="00185DC5" w:rsidP="008055B9">
      <w:pPr>
        <w:jc w:val="both"/>
        <w:rPr>
          <w:b/>
          <w:sz w:val="24"/>
          <w:szCs w:val="24"/>
        </w:rPr>
      </w:pPr>
      <w:r w:rsidRPr="008055B9">
        <w:rPr>
          <w:b/>
          <w:sz w:val="24"/>
          <w:szCs w:val="24"/>
        </w:rPr>
        <w:t>ECIL, Hyderabad, India.</w:t>
      </w:r>
    </w:p>
    <w:p w:rsidR="00185DC5" w:rsidRPr="008055B9" w:rsidRDefault="00A42AB3" w:rsidP="008055B9">
      <w:pPr>
        <w:jc w:val="both"/>
        <w:rPr>
          <w:b/>
          <w:sz w:val="24"/>
          <w:szCs w:val="24"/>
        </w:rPr>
      </w:pPr>
      <w:r w:rsidRPr="008055B9">
        <w:rPr>
          <w:b/>
          <w:sz w:val="24"/>
          <w:szCs w:val="24"/>
        </w:rPr>
        <w:t>Role: Software</w:t>
      </w:r>
      <w:r w:rsidR="00185DC5" w:rsidRPr="008055B9">
        <w:rPr>
          <w:b/>
          <w:sz w:val="24"/>
          <w:szCs w:val="24"/>
        </w:rPr>
        <w:t xml:space="preserve"> Engineer</w:t>
      </w:r>
    </w:p>
    <w:p w:rsidR="00185DC5" w:rsidRPr="008055B9" w:rsidRDefault="00185DC5" w:rsidP="008055B9">
      <w:pPr>
        <w:jc w:val="both"/>
        <w:rPr>
          <w:b/>
          <w:sz w:val="24"/>
          <w:szCs w:val="24"/>
        </w:rPr>
      </w:pPr>
      <w:r w:rsidRPr="008055B9">
        <w:rPr>
          <w:b/>
          <w:sz w:val="24"/>
          <w:szCs w:val="24"/>
        </w:rPr>
        <w:t xml:space="preserve">Online Web based Notice board.                                                                      </w:t>
      </w:r>
      <w:r w:rsidR="008055B9" w:rsidRPr="008055B9">
        <w:rPr>
          <w:b/>
          <w:sz w:val="24"/>
          <w:szCs w:val="24"/>
        </w:rPr>
        <w:t xml:space="preserve">     - </w:t>
      </w:r>
      <w:r w:rsidRPr="008055B9">
        <w:rPr>
          <w:b/>
          <w:sz w:val="24"/>
          <w:szCs w:val="24"/>
        </w:rPr>
        <w:t xml:space="preserve"> April’08 – Feb’09</w:t>
      </w:r>
    </w:p>
    <w:p w:rsidR="00185DC5" w:rsidRPr="008055B9" w:rsidRDefault="00185DC5" w:rsidP="008055B9">
      <w:pPr>
        <w:jc w:val="both"/>
        <w:rPr>
          <w:b/>
          <w:sz w:val="24"/>
          <w:szCs w:val="24"/>
        </w:rPr>
      </w:pPr>
      <w:r w:rsidRPr="008055B9">
        <w:rPr>
          <w:b/>
          <w:sz w:val="24"/>
          <w:szCs w:val="24"/>
        </w:rPr>
        <w:t>Client: BHEL</w:t>
      </w:r>
    </w:p>
    <w:p w:rsidR="00185DC5" w:rsidRPr="00185DC5" w:rsidRDefault="00185DC5" w:rsidP="008055B9">
      <w:pPr>
        <w:jc w:val="both"/>
        <w:rPr>
          <w:sz w:val="24"/>
          <w:szCs w:val="24"/>
        </w:rPr>
      </w:pPr>
      <w:r w:rsidRPr="008055B9">
        <w:rPr>
          <w:b/>
          <w:sz w:val="24"/>
          <w:szCs w:val="24"/>
        </w:rPr>
        <w:t>Description</w:t>
      </w:r>
      <w:r w:rsidRPr="008055B9">
        <w:rPr>
          <w:b/>
          <w:sz w:val="24"/>
          <w:szCs w:val="24"/>
        </w:rPr>
        <w:tab/>
        <w:t>:</w:t>
      </w:r>
      <w:r w:rsidRPr="00185DC5">
        <w:rPr>
          <w:sz w:val="24"/>
          <w:szCs w:val="24"/>
        </w:rPr>
        <w:t xml:space="preserve"> Online Web based notice board permits user to automate all aspects of Office/Industry administration, announce events, provide Information &amp; also allows employees to leave any public messages.</w:t>
      </w:r>
    </w:p>
    <w:p w:rsidR="008055B9" w:rsidRPr="008055B9" w:rsidRDefault="008055B9" w:rsidP="008055B9">
      <w:pPr>
        <w:jc w:val="both"/>
        <w:rPr>
          <w:b/>
          <w:sz w:val="24"/>
          <w:szCs w:val="24"/>
        </w:rPr>
      </w:pPr>
    </w:p>
    <w:p w:rsidR="008055B9" w:rsidRDefault="008055B9" w:rsidP="008055B9">
      <w:pPr>
        <w:jc w:val="both"/>
        <w:rPr>
          <w:b/>
          <w:sz w:val="24"/>
          <w:szCs w:val="24"/>
        </w:rPr>
      </w:pPr>
      <w:r>
        <w:rPr>
          <w:b/>
          <w:sz w:val="24"/>
          <w:szCs w:val="24"/>
        </w:rPr>
        <w:t>Responsibilities:</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Involved in the process of analysis, design, and development of the application.</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Developed user interface using JSP, HTML.</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Implemented the application using the concrete principles laid down by several Java/J2EE Design patterns like Business Delegate, MVC, singleton pattern.</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lastRenderedPageBreak/>
        <w:t xml:space="preserve">Consumed Web services from external systems to extract inventory data. </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Implemented business logic using Session beans, Servlets and Stored procedures.</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Used Form Based Authentication.</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Used JBOSS as the application server for deployment.</w:t>
      </w:r>
    </w:p>
    <w:p w:rsidR="008055B9" w:rsidRPr="008055B9" w:rsidRDefault="00185DC5" w:rsidP="00BD7CC5">
      <w:pPr>
        <w:pStyle w:val="ListParagraph"/>
        <w:numPr>
          <w:ilvl w:val="0"/>
          <w:numId w:val="9"/>
        </w:numPr>
        <w:jc w:val="both"/>
        <w:rPr>
          <w:rFonts w:ascii="Times New Roman" w:hAnsi="Times New Roman"/>
          <w:b/>
          <w:sz w:val="24"/>
          <w:szCs w:val="24"/>
        </w:rPr>
      </w:pPr>
      <w:r w:rsidRPr="008055B9">
        <w:rPr>
          <w:rFonts w:ascii="Times New Roman" w:hAnsi="Times New Roman"/>
          <w:sz w:val="24"/>
          <w:szCs w:val="24"/>
        </w:rPr>
        <w:t>Involved in writing stored procedures, complex queries using SQL to process the data on MYSQL DB.</w:t>
      </w:r>
    </w:p>
    <w:p w:rsidR="00185DC5" w:rsidRPr="00185DC5" w:rsidRDefault="00185DC5" w:rsidP="008055B9">
      <w:pPr>
        <w:jc w:val="both"/>
        <w:rPr>
          <w:sz w:val="24"/>
          <w:szCs w:val="24"/>
        </w:rPr>
      </w:pPr>
      <w:r w:rsidRPr="008055B9">
        <w:rPr>
          <w:b/>
          <w:sz w:val="24"/>
          <w:szCs w:val="24"/>
        </w:rPr>
        <w:t>Environments:</w:t>
      </w:r>
      <w:r w:rsidRPr="00185DC5">
        <w:rPr>
          <w:sz w:val="24"/>
          <w:szCs w:val="24"/>
        </w:rPr>
        <w:t xml:space="preserve"> Java, JSP, Servlets, HTML, SQL, Eclipse, Linux/UNIX.</w:t>
      </w:r>
    </w:p>
    <w:p w:rsidR="00185DC5" w:rsidRPr="008055B9" w:rsidRDefault="00185DC5" w:rsidP="008055B9">
      <w:pPr>
        <w:jc w:val="both"/>
        <w:rPr>
          <w:b/>
          <w:sz w:val="24"/>
          <w:szCs w:val="24"/>
        </w:rPr>
      </w:pPr>
    </w:p>
    <w:p w:rsidR="00185DC5" w:rsidRPr="008055B9" w:rsidRDefault="00185DC5" w:rsidP="008055B9">
      <w:pPr>
        <w:jc w:val="both"/>
        <w:rPr>
          <w:b/>
          <w:sz w:val="24"/>
          <w:szCs w:val="24"/>
        </w:rPr>
      </w:pPr>
      <w:r w:rsidRPr="008055B9">
        <w:rPr>
          <w:b/>
          <w:sz w:val="24"/>
          <w:szCs w:val="24"/>
        </w:rPr>
        <w:t>ECIL, Hyderabad, India</w:t>
      </w:r>
    </w:p>
    <w:p w:rsidR="00185DC5" w:rsidRPr="008055B9" w:rsidRDefault="00185DC5" w:rsidP="008055B9">
      <w:pPr>
        <w:jc w:val="both"/>
        <w:rPr>
          <w:b/>
          <w:sz w:val="24"/>
          <w:szCs w:val="24"/>
        </w:rPr>
      </w:pPr>
      <w:proofErr w:type="spellStart"/>
      <w:r w:rsidRPr="008055B9">
        <w:rPr>
          <w:b/>
          <w:sz w:val="24"/>
          <w:szCs w:val="24"/>
        </w:rPr>
        <w:t>Role</w:t>
      </w:r>
      <w:proofErr w:type="gramStart"/>
      <w:r w:rsidRPr="008055B9">
        <w:rPr>
          <w:b/>
          <w:sz w:val="24"/>
          <w:szCs w:val="24"/>
        </w:rPr>
        <w:t>:Software</w:t>
      </w:r>
      <w:proofErr w:type="spellEnd"/>
      <w:proofErr w:type="gramEnd"/>
      <w:r w:rsidRPr="008055B9">
        <w:rPr>
          <w:b/>
          <w:sz w:val="24"/>
          <w:szCs w:val="24"/>
        </w:rPr>
        <w:t xml:space="preserve"> Engineer</w:t>
      </w:r>
    </w:p>
    <w:p w:rsidR="00185DC5" w:rsidRPr="008055B9" w:rsidRDefault="00185DC5" w:rsidP="008055B9">
      <w:pPr>
        <w:jc w:val="both"/>
        <w:rPr>
          <w:b/>
          <w:sz w:val="24"/>
          <w:szCs w:val="24"/>
        </w:rPr>
      </w:pPr>
      <w:r w:rsidRPr="008055B9">
        <w:rPr>
          <w:b/>
          <w:sz w:val="24"/>
          <w:szCs w:val="24"/>
        </w:rPr>
        <w:t>Client: BHEL</w:t>
      </w:r>
      <w:r w:rsidR="008055B9">
        <w:rPr>
          <w:b/>
          <w:sz w:val="24"/>
          <w:szCs w:val="24"/>
        </w:rPr>
        <w:tab/>
      </w:r>
      <w:r w:rsidR="008055B9">
        <w:rPr>
          <w:b/>
          <w:sz w:val="24"/>
          <w:szCs w:val="24"/>
        </w:rPr>
        <w:tab/>
      </w:r>
      <w:r w:rsidR="008055B9">
        <w:rPr>
          <w:b/>
          <w:sz w:val="24"/>
          <w:szCs w:val="24"/>
        </w:rPr>
        <w:tab/>
      </w:r>
      <w:r w:rsidR="008055B9">
        <w:rPr>
          <w:b/>
          <w:sz w:val="24"/>
          <w:szCs w:val="24"/>
        </w:rPr>
        <w:tab/>
      </w:r>
      <w:r w:rsidR="008055B9">
        <w:rPr>
          <w:b/>
          <w:sz w:val="24"/>
          <w:szCs w:val="24"/>
        </w:rPr>
        <w:tab/>
      </w:r>
      <w:r w:rsidR="008055B9">
        <w:rPr>
          <w:b/>
          <w:sz w:val="24"/>
          <w:szCs w:val="24"/>
        </w:rPr>
        <w:tab/>
      </w:r>
      <w:r w:rsidR="008055B9">
        <w:rPr>
          <w:b/>
          <w:sz w:val="24"/>
          <w:szCs w:val="24"/>
        </w:rPr>
        <w:tab/>
      </w:r>
      <w:r w:rsidR="008055B9">
        <w:rPr>
          <w:b/>
          <w:sz w:val="24"/>
          <w:szCs w:val="24"/>
        </w:rPr>
        <w:tab/>
      </w:r>
      <w:r w:rsidR="00A42AB3">
        <w:rPr>
          <w:b/>
          <w:sz w:val="24"/>
          <w:szCs w:val="24"/>
        </w:rPr>
        <w:t xml:space="preserve">- </w:t>
      </w:r>
      <w:r w:rsidR="00A42AB3" w:rsidRPr="008055B9">
        <w:rPr>
          <w:b/>
          <w:sz w:val="24"/>
          <w:szCs w:val="24"/>
        </w:rPr>
        <w:t>June’07</w:t>
      </w:r>
      <w:r w:rsidR="008055B9" w:rsidRPr="008055B9">
        <w:rPr>
          <w:b/>
          <w:sz w:val="24"/>
          <w:szCs w:val="24"/>
        </w:rPr>
        <w:t xml:space="preserve"> – March’08</w:t>
      </w:r>
    </w:p>
    <w:p w:rsidR="00185DC5" w:rsidRPr="008055B9" w:rsidRDefault="00185DC5" w:rsidP="008055B9">
      <w:pPr>
        <w:jc w:val="both"/>
        <w:rPr>
          <w:b/>
          <w:sz w:val="24"/>
          <w:szCs w:val="24"/>
        </w:rPr>
      </w:pPr>
      <w:r w:rsidRPr="008055B9">
        <w:rPr>
          <w:b/>
          <w:sz w:val="24"/>
          <w:szCs w:val="24"/>
        </w:rPr>
        <w:t xml:space="preserve">Measuring and Monitoring the Progress and Performance of a Project  </w:t>
      </w:r>
      <w:r w:rsidR="008055B9">
        <w:rPr>
          <w:b/>
          <w:sz w:val="24"/>
          <w:szCs w:val="24"/>
        </w:rPr>
        <w:t xml:space="preserve">  </w:t>
      </w:r>
      <w:r w:rsidR="008055B9" w:rsidRPr="008055B9">
        <w:rPr>
          <w:b/>
          <w:sz w:val="24"/>
          <w:szCs w:val="24"/>
        </w:rPr>
        <w:t xml:space="preserve"> </w:t>
      </w:r>
    </w:p>
    <w:p w:rsidR="00185DC5" w:rsidRPr="00185DC5" w:rsidRDefault="00185DC5" w:rsidP="008055B9">
      <w:pPr>
        <w:jc w:val="both"/>
        <w:rPr>
          <w:sz w:val="24"/>
          <w:szCs w:val="24"/>
        </w:rPr>
      </w:pPr>
      <w:r w:rsidRPr="008055B9">
        <w:rPr>
          <w:b/>
          <w:sz w:val="24"/>
          <w:szCs w:val="24"/>
        </w:rPr>
        <w:t>Description</w:t>
      </w:r>
      <w:r w:rsidRPr="00185DC5">
        <w:rPr>
          <w:sz w:val="24"/>
          <w:szCs w:val="24"/>
        </w:rPr>
        <w:tab/>
        <w:t>: The objective of this project was to help project manager by computerizing the day-to-day details of the workers in managing the task details, assigning them to work force and perform rescheduling if necessary.</w:t>
      </w:r>
    </w:p>
    <w:p w:rsidR="008055B9" w:rsidRDefault="008055B9" w:rsidP="008055B9">
      <w:pPr>
        <w:jc w:val="both"/>
        <w:rPr>
          <w:sz w:val="24"/>
          <w:szCs w:val="24"/>
        </w:rPr>
      </w:pPr>
    </w:p>
    <w:p w:rsidR="008055B9" w:rsidRDefault="008055B9" w:rsidP="008055B9">
      <w:pPr>
        <w:jc w:val="both"/>
        <w:rPr>
          <w:b/>
          <w:sz w:val="24"/>
          <w:szCs w:val="24"/>
        </w:rPr>
      </w:pPr>
      <w:r w:rsidRPr="008055B9">
        <w:rPr>
          <w:b/>
          <w:sz w:val="24"/>
          <w:szCs w:val="24"/>
        </w:rPr>
        <w:t>Responsibilities:</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Involved in the process of analysis, design and development of the application.</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Developed user interface using JSP, HTML.</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The Entire application was developed in J2EE using an MVC based architecture.</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Proficient in object Oriented design using UML-Rational Rose.</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Consume web services from external systems to extract inventory data</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Involved in writing stored procedures, Complex queries using SQL to process the data on MYSQL DB.</w:t>
      </w:r>
    </w:p>
    <w:p w:rsidR="008055B9" w:rsidRPr="008055B9" w:rsidRDefault="00185DC5" w:rsidP="00BD7CC5">
      <w:pPr>
        <w:pStyle w:val="ListParagraph"/>
        <w:numPr>
          <w:ilvl w:val="0"/>
          <w:numId w:val="10"/>
        </w:numPr>
        <w:jc w:val="both"/>
        <w:rPr>
          <w:rFonts w:ascii="Times New Roman" w:hAnsi="Times New Roman"/>
          <w:b/>
          <w:sz w:val="24"/>
          <w:szCs w:val="24"/>
        </w:rPr>
      </w:pPr>
      <w:r w:rsidRPr="008055B9">
        <w:rPr>
          <w:rFonts w:ascii="Times New Roman" w:hAnsi="Times New Roman"/>
          <w:sz w:val="24"/>
          <w:szCs w:val="24"/>
        </w:rPr>
        <w:t>Implemented Log4J FOR LOGGING Errors, debugging and tracking.</w:t>
      </w:r>
    </w:p>
    <w:p w:rsidR="00185DC5" w:rsidRPr="00185DC5" w:rsidRDefault="00185DC5" w:rsidP="008055B9">
      <w:pPr>
        <w:jc w:val="both"/>
        <w:rPr>
          <w:sz w:val="24"/>
          <w:szCs w:val="24"/>
        </w:rPr>
      </w:pPr>
      <w:r w:rsidRPr="008055B9">
        <w:rPr>
          <w:b/>
          <w:sz w:val="24"/>
          <w:szCs w:val="24"/>
        </w:rPr>
        <w:t>Environments:</w:t>
      </w:r>
      <w:r w:rsidRPr="00185DC5">
        <w:rPr>
          <w:sz w:val="24"/>
          <w:szCs w:val="24"/>
        </w:rPr>
        <w:t xml:space="preserve"> Java, JSP, Servlets, HTML, SQL, Eclipse, Linux/UNIX.</w:t>
      </w:r>
    </w:p>
    <w:p w:rsidR="00185DC5" w:rsidRPr="008055B9" w:rsidRDefault="00185DC5" w:rsidP="008055B9">
      <w:pPr>
        <w:jc w:val="both"/>
        <w:rPr>
          <w:b/>
          <w:sz w:val="24"/>
          <w:szCs w:val="24"/>
        </w:rPr>
      </w:pPr>
    </w:p>
    <w:p w:rsidR="008055B9" w:rsidRDefault="008055B9" w:rsidP="008055B9">
      <w:pPr>
        <w:jc w:val="both"/>
        <w:rPr>
          <w:sz w:val="24"/>
          <w:szCs w:val="24"/>
        </w:rPr>
      </w:pPr>
      <w:r w:rsidRPr="008055B9">
        <w:rPr>
          <w:b/>
          <w:sz w:val="24"/>
          <w:szCs w:val="24"/>
        </w:rPr>
        <w:t xml:space="preserve">Education </w:t>
      </w:r>
      <w:r>
        <w:rPr>
          <w:b/>
          <w:sz w:val="24"/>
          <w:szCs w:val="24"/>
        </w:rPr>
        <w:t>Q</w:t>
      </w:r>
      <w:r w:rsidRPr="008055B9">
        <w:rPr>
          <w:b/>
          <w:sz w:val="24"/>
          <w:szCs w:val="24"/>
        </w:rPr>
        <w:t>ualification:</w:t>
      </w:r>
      <w:r w:rsidR="00185DC5" w:rsidRPr="00185DC5">
        <w:rPr>
          <w:sz w:val="24"/>
          <w:szCs w:val="24"/>
        </w:rPr>
        <w:tab/>
      </w:r>
    </w:p>
    <w:p w:rsidR="006A0EE4" w:rsidRPr="008055B9" w:rsidRDefault="00185DC5" w:rsidP="008055B9">
      <w:pPr>
        <w:jc w:val="both"/>
        <w:rPr>
          <w:b/>
          <w:sz w:val="24"/>
          <w:szCs w:val="24"/>
        </w:rPr>
      </w:pPr>
      <w:r w:rsidRPr="00185DC5">
        <w:rPr>
          <w:sz w:val="24"/>
          <w:szCs w:val="24"/>
        </w:rPr>
        <w:t>Computer Science and Engineering from JNTU University, India</w:t>
      </w:r>
    </w:p>
    <w:sectPr w:rsidR="006A0EE4" w:rsidRPr="008055B9" w:rsidSect="003F67B1">
      <w:headerReference w:type="default" r:id="rId8"/>
      <w:footerReference w:type="even" r:id="rId9"/>
      <w:footerReference w:type="default" r:id="rId10"/>
      <w:pgSz w:w="12240" w:h="15840"/>
      <w:pgMar w:top="900" w:right="1170" w:bottom="1440" w:left="1440" w:header="576" w:footer="57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B2" w:rsidRDefault="000951B2">
      <w:r>
        <w:separator/>
      </w:r>
    </w:p>
  </w:endnote>
  <w:endnote w:type="continuationSeparator" w:id="0">
    <w:p w:rsidR="000951B2" w:rsidRDefault="0009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1D" w:rsidRDefault="006D54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D541D" w:rsidRDefault="006D54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1D" w:rsidRPr="00853501" w:rsidRDefault="006D541D" w:rsidP="00853501">
    <w:pPr>
      <w:tabs>
        <w:tab w:val="center" w:pos="4680"/>
        <w:tab w:val="right" w:pos="9360"/>
      </w:tabs>
      <w:jc w:val="cen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B2" w:rsidRDefault="000951B2">
      <w:r>
        <w:separator/>
      </w:r>
    </w:p>
  </w:footnote>
  <w:footnote w:type="continuationSeparator" w:id="0">
    <w:p w:rsidR="000951B2" w:rsidRDefault="00095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AB3" w:rsidRDefault="00A42AB3">
    <w:pPr>
      <w:pStyle w:val="Header"/>
    </w:pPr>
    <w:r w:rsidRPr="00A42AB3">
      <w:rPr>
        <w:noProof/>
      </w:rPr>
      <w:drawing>
        <wp:inline distT="0" distB="0" distL="0" distR="0">
          <wp:extent cx="1666875" cy="504825"/>
          <wp:effectExtent l="0" t="0" r="9525" b="9525"/>
          <wp:docPr id="1" name="Picture 1" descr="C:\Users\gsathish\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thish\Desktop\image0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78"/>
    <w:lvl w:ilvl="0">
      <w:start w:val="1"/>
      <w:numFmt w:val="bullet"/>
      <w:lvlText w:val="·"/>
      <w:lvlJc w:val="left"/>
      <w:pPr>
        <w:tabs>
          <w:tab w:val="num" w:pos="360"/>
        </w:tabs>
        <w:ind w:left="360" w:hanging="360"/>
      </w:pPr>
      <w:rPr>
        <w:rFonts w:ascii="Symbol" w:hAnsi="Symbol"/>
      </w:rPr>
    </w:lvl>
  </w:abstractNum>
  <w:abstractNum w:abstractNumId="1">
    <w:nsid w:val="2D682353"/>
    <w:multiLevelType w:val="hybridMultilevel"/>
    <w:tmpl w:val="ABB6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43939"/>
    <w:multiLevelType w:val="hybridMultilevel"/>
    <w:tmpl w:val="DEBA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F488D"/>
    <w:multiLevelType w:val="hybridMultilevel"/>
    <w:tmpl w:val="21F0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5312F"/>
    <w:multiLevelType w:val="hybridMultilevel"/>
    <w:tmpl w:val="372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A33DB"/>
    <w:multiLevelType w:val="hybridMultilevel"/>
    <w:tmpl w:val="3F1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125AB"/>
    <w:multiLevelType w:val="hybridMultilevel"/>
    <w:tmpl w:val="6F22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43C00"/>
    <w:multiLevelType w:val="hybridMultilevel"/>
    <w:tmpl w:val="3AD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D256D9"/>
    <w:multiLevelType w:val="hybridMultilevel"/>
    <w:tmpl w:val="351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2B11E9"/>
    <w:multiLevelType w:val="hybridMultilevel"/>
    <w:tmpl w:val="B8DA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066EDA"/>
    <w:multiLevelType w:val="hybridMultilevel"/>
    <w:tmpl w:val="E76C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7"/>
  </w:num>
  <w:num w:numId="5">
    <w:abstractNumId w:val="1"/>
  </w:num>
  <w:num w:numId="6">
    <w:abstractNumId w:val="3"/>
  </w:num>
  <w:num w:numId="7">
    <w:abstractNumId w:val="4"/>
  </w:num>
  <w:num w:numId="8">
    <w:abstractNumId w:val="2"/>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6"/>
    <w:rsid w:val="000022EE"/>
    <w:rsid w:val="00013462"/>
    <w:rsid w:val="00020028"/>
    <w:rsid w:val="00020803"/>
    <w:rsid w:val="00027CE7"/>
    <w:rsid w:val="000318F5"/>
    <w:rsid w:val="000375BE"/>
    <w:rsid w:val="00037B53"/>
    <w:rsid w:val="00054BA9"/>
    <w:rsid w:val="000562FB"/>
    <w:rsid w:val="000570C1"/>
    <w:rsid w:val="000714FC"/>
    <w:rsid w:val="00071DA7"/>
    <w:rsid w:val="00071E06"/>
    <w:rsid w:val="00072171"/>
    <w:rsid w:val="00074C83"/>
    <w:rsid w:val="000866D3"/>
    <w:rsid w:val="00094133"/>
    <w:rsid w:val="000951B2"/>
    <w:rsid w:val="00095E26"/>
    <w:rsid w:val="000969F4"/>
    <w:rsid w:val="000A43AA"/>
    <w:rsid w:val="000A68E9"/>
    <w:rsid w:val="000B2EAF"/>
    <w:rsid w:val="000B3663"/>
    <w:rsid w:val="000C0314"/>
    <w:rsid w:val="000C2AEB"/>
    <w:rsid w:val="000D06BE"/>
    <w:rsid w:val="000D5A4E"/>
    <w:rsid w:val="000E0F83"/>
    <w:rsid w:val="000E7209"/>
    <w:rsid w:val="000F4C94"/>
    <w:rsid w:val="00103C1D"/>
    <w:rsid w:val="00104F1B"/>
    <w:rsid w:val="001134AA"/>
    <w:rsid w:val="00116220"/>
    <w:rsid w:val="0012072B"/>
    <w:rsid w:val="00131739"/>
    <w:rsid w:val="00134830"/>
    <w:rsid w:val="00140880"/>
    <w:rsid w:val="001444EA"/>
    <w:rsid w:val="00144597"/>
    <w:rsid w:val="0015723B"/>
    <w:rsid w:val="00163205"/>
    <w:rsid w:val="0016367E"/>
    <w:rsid w:val="0016400F"/>
    <w:rsid w:val="00177B34"/>
    <w:rsid w:val="00185DC5"/>
    <w:rsid w:val="001879BC"/>
    <w:rsid w:val="00195322"/>
    <w:rsid w:val="0019536E"/>
    <w:rsid w:val="001970AD"/>
    <w:rsid w:val="00197230"/>
    <w:rsid w:val="001A3944"/>
    <w:rsid w:val="001A4C8B"/>
    <w:rsid w:val="001A7497"/>
    <w:rsid w:val="001B1F92"/>
    <w:rsid w:val="001B4C93"/>
    <w:rsid w:val="001B7435"/>
    <w:rsid w:val="001E0FB3"/>
    <w:rsid w:val="001E6C51"/>
    <w:rsid w:val="001F6FE1"/>
    <w:rsid w:val="00210407"/>
    <w:rsid w:val="00211D30"/>
    <w:rsid w:val="00212DC8"/>
    <w:rsid w:val="00217C04"/>
    <w:rsid w:val="00226015"/>
    <w:rsid w:val="00242CA4"/>
    <w:rsid w:val="00246B7E"/>
    <w:rsid w:val="00250909"/>
    <w:rsid w:val="00251D65"/>
    <w:rsid w:val="0025262B"/>
    <w:rsid w:val="002527A7"/>
    <w:rsid w:val="00252AB7"/>
    <w:rsid w:val="00261BFF"/>
    <w:rsid w:val="0027715E"/>
    <w:rsid w:val="002905E4"/>
    <w:rsid w:val="002934AA"/>
    <w:rsid w:val="002939D5"/>
    <w:rsid w:val="002A1687"/>
    <w:rsid w:val="002B7075"/>
    <w:rsid w:val="002C1570"/>
    <w:rsid w:val="002C1CB6"/>
    <w:rsid w:val="002C222D"/>
    <w:rsid w:val="002C3DA6"/>
    <w:rsid w:val="002C414D"/>
    <w:rsid w:val="002D352B"/>
    <w:rsid w:val="002E1F38"/>
    <w:rsid w:val="002F1E34"/>
    <w:rsid w:val="002F2B7F"/>
    <w:rsid w:val="00303294"/>
    <w:rsid w:val="00304AB6"/>
    <w:rsid w:val="003105CE"/>
    <w:rsid w:val="003113B1"/>
    <w:rsid w:val="00312E32"/>
    <w:rsid w:val="00313E4E"/>
    <w:rsid w:val="00315026"/>
    <w:rsid w:val="00316647"/>
    <w:rsid w:val="003176C0"/>
    <w:rsid w:val="00317E47"/>
    <w:rsid w:val="0032661B"/>
    <w:rsid w:val="00334511"/>
    <w:rsid w:val="00344BB9"/>
    <w:rsid w:val="00352A3B"/>
    <w:rsid w:val="00352C78"/>
    <w:rsid w:val="00353876"/>
    <w:rsid w:val="00370B50"/>
    <w:rsid w:val="0038409D"/>
    <w:rsid w:val="00385724"/>
    <w:rsid w:val="00392478"/>
    <w:rsid w:val="00392FD8"/>
    <w:rsid w:val="0039582C"/>
    <w:rsid w:val="003A3A5A"/>
    <w:rsid w:val="003A4314"/>
    <w:rsid w:val="003A6D79"/>
    <w:rsid w:val="003B23E7"/>
    <w:rsid w:val="003C70D7"/>
    <w:rsid w:val="003D35C0"/>
    <w:rsid w:val="003D6F3D"/>
    <w:rsid w:val="003F27F9"/>
    <w:rsid w:val="003F57E8"/>
    <w:rsid w:val="003F5D7D"/>
    <w:rsid w:val="003F67B1"/>
    <w:rsid w:val="00400FA9"/>
    <w:rsid w:val="0040300E"/>
    <w:rsid w:val="004118DC"/>
    <w:rsid w:val="00412812"/>
    <w:rsid w:val="00414152"/>
    <w:rsid w:val="00414B3D"/>
    <w:rsid w:val="00417117"/>
    <w:rsid w:val="004177FD"/>
    <w:rsid w:val="00424F1F"/>
    <w:rsid w:val="00431F30"/>
    <w:rsid w:val="00434685"/>
    <w:rsid w:val="0044472A"/>
    <w:rsid w:val="00444896"/>
    <w:rsid w:val="004471A6"/>
    <w:rsid w:val="00452A0C"/>
    <w:rsid w:val="004553C2"/>
    <w:rsid w:val="00460907"/>
    <w:rsid w:val="00473EF2"/>
    <w:rsid w:val="00484965"/>
    <w:rsid w:val="00486A8F"/>
    <w:rsid w:val="004870A5"/>
    <w:rsid w:val="004A0385"/>
    <w:rsid w:val="004A1ED7"/>
    <w:rsid w:val="004A2302"/>
    <w:rsid w:val="004B034D"/>
    <w:rsid w:val="004B424C"/>
    <w:rsid w:val="004D2294"/>
    <w:rsid w:val="004D4ECC"/>
    <w:rsid w:val="004D5D0B"/>
    <w:rsid w:val="004E7E19"/>
    <w:rsid w:val="0050231A"/>
    <w:rsid w:val="00504EA6"/>
    <w:rsid w:val="00506536"/>
    <w:rsid w:val="0051439E"/>
    <w:rsid w:val="00516CC2"/>
    <w:rsid w:val="00521B6F"/>
    <w:rsid w:val="00523134"/>
    <w:rsid w:val="00524920"/>
    <w:rsid w:val="005313F7"/>
    <w:rsid w:val="0053433E"/>
    <w:rsid w:val="00537076"/>
    <w:rsid w:val="00542F59"/>
    <w:rsid w:val="005460B2"/>
    <w:rsid w:val="00553073"/>
    <w:rsid w:val="005541CC"/>
    <w:rsid w:val="00554868"/>
    <w:rsid w:val="005573CB"/>
    <w:rsid w:val="00563F4A"/>
    <w:rsid w:val="00565BCD"/>
    <w:rsid w:val="005735D7"/>
    <w:rsid w:val="00577845"/>
    <w:rsid w:val="00577F06"/>
    <w:rsid w:val="00581E23"/>
    <w:rsid w:val="00584022"/>
    <w:rsid w:val="00584D1A"/>
    <w:rsid w:val="00587AEA"/>
    <w:rsid w:val="00590AF8"/>
    <w:rsid w:val="005A25B1"/>
    <w:rsid w:val="005B01FF"/>
    <w:rsid w:val="005B2656"/>
    <w:rsid w:val="005B2C18"/>
    <w:rsid w:val="005B5FF4"/>
    <w:rsid w:val="005B7874"/>
    <w:rsid w:val="005C33EB"/>
    <w:rsid w:val="005C41FE"/>
    <w:rsid w:val="005D0EA5"/>
    <w:rsid w:val="005E577F"/>
    <w:rsid w:val="0060089F"/>
    <w:rsid w:val="00601E47"/>
    <w:rsid w:val="006053EB"/>
    <w:rsid w:val="00605F00"/>
    <w:rsid w:val="00610DBE"/>
    <w:rsid w:val="006131E3"/>
    <w:rsid w:val="006136D9"/>
    <w:rsid w:val="006160D8"/>
    <w:rsid w:val="0063529B"/>
    <w:rsid w:val="0063529D"/>
    <w:rsid w:val="00636325"/>
    <w:rsid w:val="00643825"/>
    <w:rsid w:val="00644C0B"/>
    <w:rsid w:val="006561C1"/>
    <w:rsid w:val="006618E0"/>
    <w:rsid w:val="00665E43"/>
    <w:rsid w:val="0068541E"/>
    <w:rsid w:val="00691562"/>
    <w:rsid w:val="006A0EE4"/>
    <w:rsid w:val="006B7CC2"/>
    <w:rsid w:val="006C6834"/>
    <w:rsid w:val="006C6DDF"/>
    <w:rsid w:val="006D0835"/>
    <w:rsid w:val="006D541D"/>
    <w:rsid w:val="006E6453"/>
    <w:rsid w:val="006F0474"/>
    <w:rsid w:val="007021D4"/>
    <w:rsid w:val="0070301C"/>
    <w:rsid w:val="007074CA"/>
    <w:rsid w:val="00715E98"/>
    <w:rsid w:val="00717027"/>
    <w:rsid w:val="00717A66"/>
    <w:rsid w:val="007202A8"/>
    <w:rsid w:val="00726104"/>
    <w:rsid w:val="00727C92"/>
    <w:rsid w:val="007362F6"/>
    <w:rsid w:val="007379E8"/>
    <w:rsid w:val="007502AC"/>
    <w:rsid w:val="00750946"/>
    <w:rsid w:val="00755022"/>
    <w:rsid w:val="007606CE"/>
    <w:rsid w:val="00762C04"/>
    <w:rsid w:val="00765341"/>
    <w:rsid w:val="007754E7"/>
    <w:rsid w:val="0078103F"/>
    <w:rsid w:val="007813FD"/>
    <w:rsid w:val="00785B11"/>
    <w:rsid w:val="00786508"/>
    <w:rsid w:val="007A10D1"/>
    <w:rsid w:val="007A1E7A"/>
    <w:rsid w:val="007A2A0D"/>
    <w:rsid w:val="007A7870"/>
    <w:rsid w:val="007A7F7D"/>
    <w:rsid w:val="007C4005"/>
    <w:rsid w:val="007C4136"/>
    <w:rsid w:val="007C5679"/>
    <w:rsid w:val="007C79B1"/>
    <w:rsid w:val="007D25A8"/>
    <w:rsid w:val="007D35EF"/>
    <w:rsid w:val="007E0002"/>
    <w:rsid w:val="007E40C3"/>
    <w:rsid w:val="007E4618"/>
    <w:rsid w:val="007E5176"/>
    <w:rsid w:val="007F2F27"/>
    <w:rsid w:val="007F6612"/>
    <w:rsid w:val="007F7041"/>
    <w:rsid w:val="00801A48"/>
    <w:rsid w:val="008055B9"/>
    <w:rsid w:val="00807062"/>
    <w:rsid w:val="008158FC"/>
    <w:rsid w:val="00827429"/>
    <w:rsid w:val="00827E57"/>
    <w:rsid w:val="008321C0"/>
    <w:rsid w:val="008413BC"/>
    <w:rsid w:val="0085050C"/>
    <w:rsid w:val="00853501"/>
    <w:rsid w:val="00856823"/>
    <w:rsid w:val="00856CFE"/>
    <w:rsid w:val="00862B49"/>
    <w:rsid w:val="008718C1"/>
    <w:rsid w:val="00875DD8"/>
    <w:rsid w:val="00876D48"/>
    <w:rsid w:val="008776D9"/>
    <w:rsid w:val="008A1455"/>
    <w:rsid w:val="008A3E6C"/>
    <w:rsid w:val="008A4A67"/>
    <w:rsid w:val="008B111E"/>
    <w:rsid w:val="008B3B4D"/>
    <w:rsid w:val="008B59F1"/>
    <w:rsid w:val="008C0030"/>
    <w:rsid w:val="008C02BC"/>
    <w:rsid w:val="008D1423"/>
    <w:rsid w:val="008D2C49"/>
    <w:rsid w:val="008D486A"/>
    <w:rsid w:val="008D4C7F"/>
    <w:rsid w:val="008D65F6"/>
    <w:rsid w:val="008E01F1"/>
    <w:rsid w:val="008E1A64"/>
    <w:rsid w:val="008E5CBC"/>
    <w:rsid w:val="008F08A6"/>
    <w:rsid w:val="0090412E"/>
    <w:rsid w:val="00906AA7"/>
    <w:rsid w:val="009220BB"/>
    <w:rsid w:val="009313DF"/>
    <w:rsid w:val="009422F1"/>
    <w:rsid w:val="0094330C"/>
    <w:rsid w:val="00946BB6"/>
    <w:rsid w:val="009523C4"/>
    <w:rsid w:val="00953AEA"/>
    <w:rsid w:val="00970A16"/>
    <w:rsid w:val="00971DAB"/>
    <w:rsid w:val="00984AEA"/>
    <w:rsid w:val="00984B5D"/>
    <w:rsid w:val="009928BF"/>
    <w:rsid w:val="009A0C35"/>
    <w:rsid w:val="009A0CCC"/>
    <w:rsid w:val="009A2206"/>
    <w:rsid w:val="009A45FF"/>
    <w:rsid w:val="009B6022"/>
    <w:rsid w:val="009C2720"/>
    <w:rsid w:val="009C335B"/>
    <w:rsid w:val="009C3894"/>
    <w:rsid w:val="009C5142"/>
    <w:rsid w:val="009C6179"/>
    <w:rsid w:val="009C6CF8"/>
    <w:rsid w:val="009D4627"/>
    <w:rsid w:val="009D7443"/>
    <w:rsid w:val="009E1CF3"/>
    <w:rsid w:val="009E7BCF"/>
    <w:rsid w:val="00A0282B"/>
    <w:rsid w:val="00A12719"/>
    <w:rsid w:val="00A136D0"/>
    <w:rsid w:val="00A152D1"/>
    <w:rsid w:val="00A17A26"/>
    <w:rsid w:val="00A26DC5"/>
    <w:rsid w:val="00A27410"/>
    <w:rsid w:val="00A31323"/>
    <w:rsid w:val="00A32246"/>
    <w:rsid w:val="00A3468A"/>
    <w:rsid w:val="00A42AB3"/>
    <w:rsid w:val="00A4424B"/>
    <w:rsid w:val="00A569C3"/>
    <w:rsid w:val="00A71976"/>
    <w:rsid w:val="00A739EB"/>
    <w:rsid w:val="00A80239"/>
    <w:rsid w:val="00A802B8"/>
    <w:rsid w:val="00A84C2A"/>
    <w:rsid w:val="00A87D58"/>
    <w:rsid w:val="00A91D40"/>
    <w:rsid w:val="00A9451E"/>
    <w:rsid w:val="00AA0BB9"/>
    <w:rsid w:val="00AA350A"/>
    <w:rsid w:val="00AA7A74"/>
    <w:rsid w:val="00AC5A47"/>
    <w:rsid w:val="00AC696C"/>
    <w:rsid w:val="00AD15A9"/>
    <w:rsid w:val="00AD228C"/>
    <w:rsid w:val="00AD293F"/>
    <w:rsid w:val="00AE28E5"/>
    <w:rsid w:val="00AE45B6"/>
    <w:rsid w:val="00AE70C9"/>
    <w:rsid w:val="00AF5925"/>
    <w:rsid w:val="00AF6D14"/>
    <w:rsid w:val="00B00D24"/>
    <w:rsid w:val="00B00DA2"/>
    <w:rsid w:val="00B01260"/>
    <w:rsid w:val="00B06416"/>
    <w:rsid w:val="00B07AC2"/>
    <w:rsid w:val="00B1004F"/>
    <w:rsid w:val="00B22B77"/>
    <w:rsid w:val="00B251A2"/>
    <w:rsid w:val="00B318F3"/>
    <w:rsid w:val="00B34439"/>
    <w:rsid w:val="00B44C50"/>
    <w:rsid w:val="00B457F7"/>
    <w:rsid w:val="00B4620E"/>
    <w:rsid w:val="00B46718"/>
    <w:rsid w:val="00B554B2"/>
    <w:rsid w:val="00B5691B"/>
    <w:rsid w:val="00B61B54"/>
    <w:rsid w:val="00B64AF4"/>
    <w:rsid w:val="00B70DB1"/>
    <w:rsid w:val="00B848B4"/>
    <w:rsid w:val="00B915E4"/>
    <w:rsid w:val="00B92D6F"/>
    <w:rsid w:val="00B93F5D"/>
    <w:rsid w:val="00B94015"/>
    <w:rsid w:val="00B9663E"/>
    <w:rsid w:val="00B97282"/>
    <w:rsid w:val="00BB3ACE"/>
    <w:rsid w:val="00BB63F5"/>
    <w:rsid w:val="00BB66B6"/>
    <w:rsid w:val="00BB799A"/>
    <w:rsid w:val="00BC53C6"/>
    <w:rsid w:val="00BD7CC5"/>
    <w:rsid w:val="00BE05D7"/>
    <w:rsid w:val="00BE560E"/>
    <w:rsid w:val="00BE7989"/>
    <w:rsid w:val="00BE7A57"/>
    <w:rsid w:val="00BF1112"/>
    <w:rsid w:val="00BF5BFA"/>
    <w:rsid w:val="00BF6A41"/>
    <w:rsid w:val="00C050AF"/>
    <w:rsid w:val="00C068F0"/>
    <w:rsid w:val="00C1043D"/>
    <w:rsid w:val="00C1318B"/>
    <w:rsid w:val="00C17EF6"/>
    <w:rsid w:val="00C20796"/>
    <w:rsid w:val="00C21F7C"/>
    <w:rsid w:val="00C22C90"/>
    <w:rsid w:val="00C26EFB"/>
    <w:rsid w:val="00C34D11"/>
    <w:rsid w:val="00C54616"/>
    <w:rsid w:val="00C6238E"/>
    <w:rsid w:val="00C62955"/>
    <w:rsid w:val="00C63DEA"/>
    <w:rsid w:val="00C63EA8"/>
    <w:rsid w:val="00C65B08"/>
    <w:rsid w:val="00C70AAD"/>
    <w:rsid w:val="00C70F93"/>
    <w:rsid w:val="00C75B0C"/>
    <w:rsid w:val="00C75C13"/>
    <w:rsid w:val="00C75C6E"/>
    <w:rsid w:val="00C863C8"/>
    <w:rsid w:val="00C9088F"/>
    <w:rsid w:val="00C948C3"/>
    <w:rsid w:val="00CA0B0E"/>
    <w:rsid w:val="00CA2FD8"/>
    <w:rsid w:val="00CA58B5"/>
    <w:rsid w:val="00CA60C7"/>
    <w:rsid w:val="00CC22AA"/>
    <w:rsid w:val="00CC324B"/>
    <w:rsid w:val="00CC3C33"/>
    <w:rsid w:val="00CC76FF"/>
    <w:rsid w:val="00CD7AC2"/>
    <w:rsid w:val="00CD7F8D"/>
    <w:rsid w:val="00CE6F82"/>
    <w:rsid w:val="00CF2CAC"/>
    <w:rsid w:val="00CF3464"/>
    <w:rsid w:val="00CF6A00"/>
    <w:rsid w:val="00CF714F"/>
    <w:rsid w:val="00D1375A"/>
    <w:rsid w:val="00D20B3A"/>
    <w:rsid w:val="00D26E2E"/>
    <w:rsid w:val="00D26F73"/>
    <w:rsid w:val="00D27372"/>
    <w:rsid w:val="00D30593"/>
    <w:rsid w:val="00D31BC8"/>
    <w:rsid w:val="00D34FCC"/>
    <w:rsid w:val="00D35748"/>
    <w:rsid w:val="00D358E9"/>
    <w:rsid w:val="00D56935"/>
    <w:rsid w:val="00D60383"/>
    <w:rsid w:val="00D64B7A"/>
    <w:rsid w:val="00D65CBC"/>
    <w:rsid w:val="00D6603A"/>
    <w:rsid w:val="00D85F66"/>
    <w:rsid w:val="00D868A6"/>
    <w:rsid w:val="00D93AFD"/>
    <w:rsid w:val="00D96C42"/>
    <w:rsid w:val="00DA501E"/>
    <w:rsid w:val="00DA508D"/>
    <w:rsid w:val="00DB4B7B"/>
    <w:rsid w:val="00DB627A"/>
    <w:rsid w:val="00DC2FDA"/>
    <w:rsid w:val="00DC354C"/>
    <w:rsid w:val="00DE2DA5"/>
    <w:rsid w:val="00DE5FCA"/>
    <w:rsid w:val="00DF2FCD"/>
    <w:rsid w:val="00DF333D"/>
    <w:rsid w:val="00DF49AE"/>
    <w:rsid w:val="00E073E9"/>
    <w:rsid w:val="00E202B3"/>
    <w:rsid w:val="00E247B0"/>
    <w:rsid w:val="00E31177"/>
    <w:rsid w:val="00E50CDB"/>
    <w:rsid w:val="00E62FF8"/>
    <w:rsid w:val="00E63348"/>
    <w:rsid w:val="00E672AB"/>
    <w:rsid w:val="00E67898"/>
    <w:rsid w:val="00E75EA4"/>
    <w:rsid w:val="00E770A9"/>
    <w:rsid w:val="00E83527"/>
    <w:rsid w:val="00E85156"/>
    <w:rsid w:val="00E92240"/>
    <w:rsid w:val="00E92F12"/>
    <w:rsid w:val="00E94F3C"/>
    <w:rsid w:val="00EA48CA"/>
    <w:rsid w:val="00EB0A48"/>
    <w:rsid w:val="00EC3749"/>
    <w:rsid w:val="00EC4F27"/>
    <w:rsid w:val="00ED6472"/>
    <w:rsid w:val="00EE09BA"/>
    <w:rsid w:val="00EE309F"/>
    <w:rsid w:val="00EE32CA"/>
    <w:rsid w:val="00EE5D55"/>
    <w:rsid w:val="00EF0207"/>
    <w:rsid w:val="00F015EB"/>
    <w:rsid w:val="00F12763"/>
    <w:rsid w:val="00F14AFD"/>
    <w:rsid w:val="00F1638F"/>
    <w:rsid w:val="00F16846"/>
    <w:rsid w:val="00F17003"/>
    <w:rsid w:val="00F32D1D"/>
    <w:rsid w:val="00F34AC6"/>
    <w:rsid w:val="00F375C8"/>
    <w:rsid w:val="00F53689"/>
    <w:rsid w:val="00F626E9"/>
    <w:rsid w:val="00F65085"/>
    <w:rsid w:val="00F7041A"/>
    <w:rsid w:val="00F71A4A"/>
    <w:rsid w:val="00F733B0"/>
    <w:rsid w:val="00F764E4"/>
    <w:rsid w:val="00F80EE3"/>
    <w:rsid w:val="00F81ED8"/>
    <w:rsid w:val="00F8308F"/>
    <w:rsid w:val="00F91C43"/>
    <w:rsid w:val="00FA658F"/>
    <w:rsid w:val="00FB79CD"/>
    <w:rsid w:val="00FD15CA"/>
    <w:rsid w:val="00FD3170"/>
    <w:rsid w:val="00FD7CE9"/>
    <w:rsid w:val="00FE05AA"/>
    <w:rsid w:val="00FE284A"/>
    <w:rsid w:val="00FF0E7E"/>
    <w:rsid w:val="00FF3437"/>
    <w:rsid w:val="00FF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ABEF81-7706-4138-B0DF-42FF4928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verflowPunct/>
      <w:autoSpaceDE/>
      <w:autoSpaceDN/>
      <w:adjustRightInd/>
      <w:textAlignment w:val="auto"/>
      <w:outlineLvl w:val="0"/>
    </w:pPr>
    <w:rPr>
      <w:b/>
      <w:sz w:val="24"/>
      <w:szCs w:val="24"/>
    </w:rPr>
  </w:style>
  <w:style w:type="paragraph" w:styleId="Heading2">
    <w:name w:val="heading 2"/>
    <w:basedOn w:val="Normal"/>
    <w:next w:val="Normal"/>
    <w:qFormat/>
    <w:pPr>
      <w:keepNext/>
      <w:tabs>
        <w:tab w:val="right" w:pos="1260"/>
        <w:tab w:val="left" w:pos="1440"/>
        <w:tab w:val="right" w:pos="9360"/>
      </w:tabs>
      <w:spacing w:line="240" w:lineRule="atLeast"/>
      <w:ind w:left="-180"/>
      <w:outlineLvl w:val="1"/>
    </w:pPr>
    <w:rPr>
      <w:b/>
      <w:color w:val="000000"/>
      <w:sz w:val="24"/>
      <w:szCs w:val="18"/>
    </w:rPr>
  </w:style>
  <w:style w:type="paragraph" w:styleId="Heading3">
    <w:name w:val="heading 3"/>
    <w:basedOn w:val="Normal"/>
    <w:next w:val="Normal"/>
    <w:qFormat/>
    <w:pPr>
      <w:keepNext/>
      <w:jc w:val="both"/>
      <w:outlineLvl w:val="2"/>
    </w:pPr>
    <w:rPr>
      <w:rFonts w:ascii="Arial" w:hAnsi="Arial" w:cs="Arial"/>
      <w:b/>
      <w:bCs/>
    </w:rPr>
  </w:style>
  <w:style w:type="paragraph" w:styleId="Heading4">
    <w:name w:val="heading 4"/>
    <w:basedOn w:val="Normal"/>
    <w:next w:val="Normal"/>
    <w:qFormat/>
    <w:pPr>
      <w:keepNext/>
      <w:outlineLvl w:val="3"/>
    </w:pPr>
    <w:rPr>
      <w:b/>
      <w:bCs/>
    </w:rPr>
  </w:style>
  <w:style w:type="paragraph" w:styleId="Heading8">
    <w:name w:val="heading 8"/>
    <w:basedOn w:val="Normal"/>
    <w:next w:val="Normal"/>
    <w:qFormat/>
    <w:pPr>
      <w:widowControl w:val="0"/>
      <w:overflowPunct/>
      <w:textAlignment w:val="auto"/>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Hyperlink">
    <w:name w:val="Hyperlink"/>
    <w:semiHidden/>
    <w:rPr>
      <w:color w:val="0000FF"/>
      <w:u w:val="single"/>
    </w:rPr>
  </w:style>
  <w:style w:type="paragraph" w:styleId="BalloonText">
    <w:name w:val="Balloon Text"/>
    <w:basedOn w:val="Normal"/>
    <w:semiHidden/>
    <w:rPr>
      <w:rFonts w:ascii="Tahoma" w:hAnsi="Tahoma" w:cs="Courier New"/>
      <w:sz w:val="16"/>
      <w:szCs w:val="16"/>
    </w:rPr>
  </w:style>
  <w:style w:type="character" w:styleId="HTMLTypewriter">
    <w:name w:val="HTML Typewriter"/>
    <w:rPr>
      <w:rFonts w:ascii="Courier New" w:hAnsi="Courier New"/>
      <w:sz w:val="20"/>
    </w:rPr>
  </w:style>
  <w:style w:type="paragraph" w:customStyle="1" w:styleId="ArialSimple">
    <w:name w:val="Arial Simple"/>
    <w:basedOn w:val="Normal"/>
    <w:pPr>
      <w:overflowPunct/>
      <w:autoSpaceDE/>
      <w:autoSpaceDN/>
      <w:adjustRightInd/>
      <w:ind w:left="576"/>
      <w:textAlignment w:val="auto"/>
    </w:pPr>
    <w:rPr>
      <w:rFonts w:ascii="Arial" w:hAnsi="Arial" w:cs="Arial"/>
      <w:sz w:val="18"/>
      <w:szCs w:val="24"/>
    </w:rPr>
  </w:style>
  <w:style w:type="paragraph" w:styleId="BodyText">
    <w:name w:val="Body Text"/>
    <w:basedOn w:val="Normal"/>
    <w:semiHidden/>
    <w:pPr>
      <w:overflowPunct/>
      <w:autoSpaceDE/>
      <w:autoSpaceDN/>
      <w:adjustRightInd/>
      <w:textAlignment w:val="auto"/>
    </w:pPr>
    <w:rPr>
      <w:rFonts w:ascii="Arial" w:hAnsi="Arial" w:cs="Arial"/>
      <w:sz w:val="22"/>
      <w:szCs w:val="24"/>
    </w:rPr>
  </w:style>
  <w:style w:type="character" w:styleId="FollowedHyperlink">
    <w:name w:val="FollowedHyperlink"/>
    <w:semiHidden/>
    <w:rPr>
      <w:color w:val="800080"/>
      <w:u w:val="single"/>
    </w:rPr>
  </w:style>
  <w:style w:type="character" w:customStyle="1" w:styleId="company2">
    <w:name w:val="company2"/>
    <w:basedOn w:val="DefaultParagraphFont"/>
  </w:style>
  <w:style w:type="character" w:styleId="Strong">
    <w:name w:val="Strong"/>
    <w:qFormat/>
    <w:rPr>
      <w:b/>
      <w:bCs/>
    </w:rPr>
  </w:style>
  <w:style w:type="character" w:customStyle="1" w:styleId="location2">
    <w:name w:val="location2"/>
    <w:basedOn w:val="DefaultParagraphFont"/>
  </w:style>
  <w:style w:type="character" w:customStyle="1" w:styleId="copy1">
    <w:name w:val="copy1"/>
    <w:rPr>
      <w:rFonts w:ascii="Century Gothic" w:hAnsi="Century Gothic" w:hint="default"/>
      <w:b w:val="0"/>
      <w:bCs w:val="0"/>
      <w:sz w:val="17"/>
      <w:szCs w:val="17"/>
    </w:rPr>
  </w:style>
  <w:style w:type="character" w:customStyle="1" w:styleId="copy11">
    <w:name w:val="copy11"/>
    <w:rPr>
      <w:rFonts w:ascii="Verdana" w:hAnsi="Verdana" w:hint="default"/>
      <w:b w:val="0"/>
      <w:bCs w:val="0"/>
      <w:color w:val="000000"/>
      <w:sz w:val="17"/>
      <w:szCs w:val="17"/>
    </w:rPr>
  </w:style>
  <w:style w:type="paragraph" w:styleId="BodyTextIndent">
    <w:name w:val="Body Text Indent"/>
    <w:basedOn w:val="Normal"/>
    <w:semiHidden/>
    <w:pPr>
      <w:widowControl w:val="0"/>
      <w:overflowPunct/>
      <w:ind w:left="720"/>
      <w:jc w:val="both"/>
      <w:textAlignment w:val="auto"/>
    </w:pPr>
    <w:rPr>
      <w:rFonts w:ascii="Verdana" w:hAnsi="Verdana"/>
      <w:sz w:val="22"/>
      <w:szCs w:val="22"/>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textAlignment w:val="auto"/>
    </w:pPr>
    <w:rPr>
      <w:rFonts w:ascii="Courier New" w:eastAsia="Courier New" w:hAnsi="Courier New"/>
    </w:rPr>
  </w:style>
  <w:style w:type="paragraph" w:customStyle="1" w:styleId="Jobdescription">
    <w:name w:val="Job description"/>
    <w:basedOn w:val="Normal"/>
    <w:pPr>
      <w:suppressAutoHyphens/>
      <w:overflowPunct/>
      <w:autoSpaceDE/>
      <w:autoSpaceDN/>
      <w:adjustRightInd/>
      <w:spacing w:after="120"/>
      <w:ind w:left="720"/>
      <w:textAlignment w:val="auto"/>
    </w:pPr>
  </w:style>
  <w:style w:type="paragraph" w:styleId="BodyText3">
    <w:name w:val="Body Text 3"/>
    <w:basedOn w:val="Normal"/>
    <w:semiHidden/>
    <w:pPr>
      <w:widowControl w:val="0"/>
      <w:overflowPunct/>
      <w:textAlignment w:val="auto"/>
    </w:pPr>
    <w:rPr>
      <w:b/>
      <w:sz w:val="22"/>
    </w:rPr>
  </w:style>
  <w:style w:type="character" w:styleId="PageNumber">
    <w:name w:val="page number"/>
    <w:basedOn w:val="DefaultParagraphFont"/>
    <w:semiHidden/>
  </w:style>
  <w:style w:type="paragraph" w:styleId="BodyText2">
    <w:name w:val="Body Text 2"/>
    <w:basedOn w:val="Normal"/>
    <w:semiHidden/>
    <w:pPr>
      <w:widowControl w:val="0"/>
    </w:pPr>
    <w:rPr>
      <w:rFonts w:ascii="Calibri" w:hAnsi="Calibri"/>
      <w:b/>
      <w:color w:val="0000FF"/>
      <w:sz w:val="22"/>
    </w:rPr>
  </w:style>
  <w:style w:type="character" w:customStyle="1" w:styleId="Title1">
    <w:name w:val="Title1"/>
    <w:basedOn w:val="DefaultParagraphFont"/>
  </w:style>
  <w:style w:type="paragraph" w:styleId="ListParagraph">
    <w:name w:val="List Paragraph"/>
    <w:basedOn w:val="Normal"/>
    <w:uiPriority w:val="34"/>
    <w:qFormat/>
    <w:pPr>
      <w:overflowPunct/>
      <w:autoSpaceDE/>
      <w:autoSpaceDN/>
      <w:adjustRightInd/>
      <w:spacing w:after="200" w:line="276" w:lineRule="auto"/>
      <w:ind w:left="720"/>
      <w:textAlignment w:val="auto"/>
    </w:pPr>
    <w:rPr>
      <w:rFonts w:ascii="Calibri" w:eastAsia="Calibri" w:hAnsi="Calibri"/>
      <w:sz w:val="22"/>
    </w:rPr>
  </w:style>
  <w:style w:type="character" w:customStyle="1" w:styleId="bodycopy1">
    <w:name w:val="bodycopy1"/>
    <w:rsid w:val="003A4314"/>
    <w:rPr>
      <w:rFonts w:ascii="Arial" w:hAnsi="Arial" w:cs="Arial" w:hint="default"/>
      <w:b w:val="0"/>
      <w:bCs w:val="0"/>
      <w:color w:val="000000"/>
      <w:sz w:val="18"/>
      <w:szCs w:val="18"/>
    </w:rPr>
  </w:style>
  <w:style w:type="character" w:customStyle="1" w:styleId="normalchar">
    <w:name w:val="normal__char"/>
    <w:rsid w:val="000C2AEB"/>
  </w:style>
  <w:style w:type="paragraph" w:customStyle="1" w:styleId="Normal1">
    <w:name w:val="Normal1"/>
    <w:basedOn w:val="Normal"/>
    <w:rsid w:val="000C2AEB"/>
    <w:pPr>
      <w:overflowPunct/>
      <w:autoSpaceDE/>
      <w:autoSpaceDN/>
      <w:adjustRightInd/>
      <w:spacing w:after="120"/>
      <w:textAlignment w:val="auto"/>
    </w:pPr>
    <w:rPr>
      <w:sz w:val="24"/>
      <w:szCs w:val="24"/>
    </w:rPr>
  </w:style>
  <w:style w:type="paragraph" w:customStyle="1" w:styleId="body0020text0020indent">
    <w:name w:val="body_0020text_0020indent"/>
    <w:basedOn w:val="Normal"/>
    <w:rsid w:val="008C02BC"/>
    <w:pPr>
      <w:overflowPunct/>
      <w:autoSpaceDE/>
      <w:autoSpaceDN/>
      <w:adjustRightInd/>
      <w:spacing w:after="120"/>
      <w:textAlignment w:val="auto"/>
    </w:pPr>
    <w:rPr>
      <w:sz w:val="24"/>
      <w:szCs w:val="24"/>
    </w:rPr>
  </w:style>
  <w:style w:type="character" w:customStyle="1" w:styleId="yshortcutschar">
    <w:name w:val="yshortcuts__char"/>
    <w:rsid w:val="008C02BC"/>
  </w:style>
  <w:style w:type="character" w:customStyle="1" w:styleId="HTMLPreformattedChar">
    <w:name w:val="HTML Preformatted Char"/>
    <w:link w:val="HTMLPreformatted"/>
    <w:rsid w:val="00434685"/>
    <w:rPr>
      <w:rFonts w:ascii="Courier New" w:eastAsia="Courier New" w:hAnsi="Courier New" w:cs="Courier New"/>
    </w:rPr>
  </w:style>
  <w:style w:type="character" w:customStyle="1" w:styleId="FooterChar">
    <w:name w:val="Footer Char"/>
    <w:link w:val="Footer"/>
    <w:uiPriority w:val="99"/>
    <w:rsid w:val="00C21F7C"/>
  </w:style>
  <w:style w:type="paragraph" w:styleId="Subtitle">
    <w:name w:val="Subtitle"/>
    <w:basedOn w:val="Normal"/>
    <w:next w:val="BodyText"/>
    <w:link w:val="SubtitleChar"/>
    <w:qFormat/>
    <w:rsid w:val="008D1423"/>
    <w:pPr>
      <w:suppressAutoHyphens/>
      <w:overflowPunct/>
      <w:autoSpaceDE/>
      <w:autoSpaceDN/>
      <w:adjustRightInd/>
      <w:jc w:val="center"/>
      <w:textAlignment w:val="auto"/>
    </w:pPr>
    <w:rPr>
      <w:sz w:val="22"/>
      <w:szCs w:val="24"/>
      <w:u w:val="single"/>
      <w:lang w:eastAsia="ar-SA"/>
    </w:rPr>
  </w:style>
  <w:style w:type="character" w:customStyle="1" w:styleId="SubtitleChar">
    <w:name w:val="Subtitle Char"/>
    <w:link w:val="Subtitle"/>
    <w:rsid w:val="008D1423"/>
    <w:rPr>
      <w:sz w:val="22"/>
      <w:szCs w:val="24"/>
      <w:u w:val="single"/>
      <w:lang w:eastAsia="ar-SA"/>
    </w:rPr>
  </w:style>
  <w:style w:type="character" w:styleId="Emphasis">
    <w:name w:val="Emphasis"/>
    <w:qFormat/>
    <w:rsid w:val="008D1423"/>
    <w:rPr>
      <w:i/>
      <w:iCs/>
    </w:rPr>
  </w:style>
  <w:style w:type="table" w:styleId="TableGrid">
    <w:name w:val="Table Grid"/>
    <w:basedOn w:val="TableNormal"/>
    <w:uiPriority w:val="59"/>
    <w:rsid w:val="0066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39582C"/>
    <w:pPr>
      <w:overflowPunct/>
      <w:autoSpaceDE/>
      <w:autoSpaceDN/>
      <w:adjustRightInd/>
      <w:textAlignment w:val="auto"/>
    </w:pPr>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77487">
      <w:bodyDiv w:val="1"/>
      <w:marLeft w:val="0"/>
      <w:marRight w:val="0"/>
      <w:marTop w:val="0"/>
      <w:marBottom w:val="0"/>
      <w:divBdr>
        <w:top w:val="none" w:sz="0" w:space="0" w:color="auto"/>
        <w:left w:val="none" w:sz="0" w:space="0" w:color="auto"/>
        <w:bottom w:val="none" w:sz="0" w:space="0" w:color="auto"/>
        <w:right w:val="none" w:sz="0" w:space="0" w:color="auto"/>
      </w:divBdr>
    </w:div>
    <w:div w:id="485513891">
      <w:bodyDiv w:val="1"/>
      <w:marLeft w:val="0"/>
      <w:marRight w:val="0"/>
      <w:marTop w:val="0"/>
      <w:marBottom w:val="0"/>
      <w:divBdr>
        <w:top w:val="none" w:sz="0" w:space="0" w:color="auto"/>
        <w:left w:val="none" w:sz="0" w:space="0" w:color="auto"/>
        <w:bottom w:val="none" w:sz="0" w:space="0" w:color="auto"/>
        <w:right w:val="none" w:sz="0" w:space="0" w:color="auto"/>
      </w:divBdr>
    </w:div>
    <w:div w:id="739012819">
      <w:bodyDiv w:val="1"/>
      <w:marLeft w:val="0"/>
      <w:marRight w:val="0"/>
      <w:marTop w:val="0"/>
      <w:marBottom w:val="0"/>
      <w:divBdr>
        <w:top w:val="none" w:sz="0" w:space="0" w:color="auto"/>
        <w:left w:val="none" w:sz="0" w:space="0" w:color="auto"/>
        <w:bottom w:val="none" w:sz="0" w:space="0" w:color="auto"/>
        <w:right w:val="none" w:sz="0" w:space="0" w:color="auto"/>
      </w:divBdr>
      <w:divsChild>
        <w:div w:id="168637521">
          <w:marLeft w:val="0"/>
          <w:marRight w:val="0"/>
          <w:marTop w:val="100"/>
          <w:marBottom w:val="100"/>
          <w:divBdr>
            <w:top w:val="none" w:sz="0" w:space="0" w:color="auto"/>
            <w:left w:val="none" w:sz="0" w:space="0" w:color="auto"/>
            <w:bottom w:val="none" w:sz="0" w:space="0" w:color="auto"/>
            <w:right w:val="none" w:sz="0" w:space="0" w:color="auto"/>
          </w:divBdr>
          <w:divsChild>
            <w:div w:id="50813245">
              <w:marLeft w:val="0"/>
              <w:marRight w:val="0"/>
              <w:marTop w:val="0"/>
              <w:marBottom w:val="0"/>
              <w:divBdr>
                <w:top w:val="none" w:sz="0" w:space="0" w:color="auto"/>
                <w:left w:val="none" w:sz="0" w:space="0" w:color="auto"/>
                <w:bottom w:val="none" w:sz="0" w:space="0" w:color="auto"/>
                <w:right w:val="none" w:sz="0" w:space="0" w:color="auto"/>
              </w:divBdr>
              <w:divsChild>
                <w:div w:id="11348394">
                  <w:marLeft w:val="0"/>
                  <w:marRight w:val="0"/>
                  <w:marTop w:val="0"/>
                  <w:marBottom w:val="0"/>
                  <w:divBdr>
                    <w:top w:val="none" w:sz="0" w:space="0" w:color="auto"/>
                    <w:left w:val="none" w:sz="0" w:space="0" w:color="auto"/>
                    <w:bottom w:val="none" w:sz="0" w:space="0" w:color="auto"/>
                    <w:right w:val="none" w:sz="0" w:space="0" w:color="auto"/>
                  </w:divBdr>
                  <w:divsChild>
                    <w:div w:id="849413807">
                      <w:marLeft w:val="0"/>
                      <w:marRight w:val="0"/>
                      <w:marTop w:val="0"/>
                      <w:marBottom w:val="0"/>
                      <w:divBdr>
                        <w:top w:val="none" w:sz="0" w:space="0" w:color="auto"/>
                        <w:left w:val="none" w:sz="0" w:space="0" w:color="auto"/>
                        <w:bottom w:val="none" w:sz="0" w:space="0" w:color="auto"/>
                        <w:right w:val="none" w:sz="0" w:space="0" w:color="auto"/>
                      </w:divBdr>
                      <w:divsChild>
                        <w:div w:id="381104109">
                          <w:marLeft w:val="0"/>
                          <w:marRight w:val="0"/>
                          <w:marTop w:val="0"/>
                          <w:marBottom w:val="0"/>
                          <w:divBdr>
                            <w:top w:val="none" w:sz="0" w:space="0" w:color="auto"/>
                            <w:left w:val="none" w:sz="0" w:space="0" w:color="auto"/>
                            <w:bottom w:val="none" w:sz="0" w:space="0" w:color="auto"/>
                            <w:right w:val="none" w:sz="0" w:space="0" w:color="auto"/>
                          </w:divBdr>
                          <w:divsChild>
                            <w:div w:id="12064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587149">
      <w:bodyDiv w:val="1"/>
      <w:marLeft w:val="0"/>
      <w:marRight w:val="0"/>
      <w:marTop w:val="0"/>
      <w:marBottom w:val="0"/>
      <w:divBdr>
        <w:top w:val="none" w:sz="0" w:space="0" w:color="auto"/>
        <w:left w:val="none" w:sz="0" w:space="0" w:color="auto"/>
        <w:bottom w:val="none" w:sz="0" w:space="0" w:color="auto"/>
        <w:right w:val="none" w:sz="0" w:space="0" w:color="auto"/>
      </w:divBdr>
    </w:div>
    <w:div w:id="1490829304">
      <w:bodyDiv w:val="1"/>
      <w:marLeft w:val="0"/>
      <w:marRight w:val="0"/>
      <w:marTop w:val="0"/>
      <w:marBottom w:val="0"/>
      <w:divBdr>
        <w:top w:val="none" w:sz="0" w:space="0" w:color="auto"/>
        <w:left w:val="none" w:sz="0" w:space="0" w:color="auto"/>
        <w:bottom w:val="none" w:sz="0" w:space="0" w:color="auto"/>
        <w:right w:val="none" w:sz="0" w:space="0" w:color="auto"/>
      </w:divBdr>
    </w:div>
    <w:div w:id="1563372894">
      <w:bodyDiv w:val="1"/>
      <w:marLeft w:val="0"/>
      <w:marRight w:val="0"/>
      <w:marTop w:val="0"/>
      <w:marBottom w:val="0"/>
      <w:divBdr>
        <w:top w:val="none" w:sz="0" w:space="0" w:color="auto"/>
        <w:left w:val="none" w:sz="0" w:space="0" w:color="auto"/>
        <w:bottom w:val="none" w:sz="0" w:space="0" w:color="auto"/>
        <w:right w:val="none" w:sz="0" w:space="0" w:color="auto"/>
      </w:divBdr>
      <w:divsChild>
        <w:div w:id="351230277">
          <w:marLeft w:val="0"/>
          <w:marRight w:val="0"/>
          <w:marTop w:val="100"/>
          <w:marBottom w:val="100"/>
          <w:divBdr>
            <w:top w:val="none" w:sz="0" w:space="0" w:color="auto"/>
            <w:left w:val="none" w:sz="0" w:space="0" w:color="auto"/>
            <w:bottom w:val="none" w:sz="0" w:space="0" w:color="auto"/>
            <w:right w:val="none" w:sz="0" w:space="0" w:color="auto"/>
          </w:divBdr>
          <w:divsChild>
            <w:div w:id="1634940709">
              <w:marLeft w:val="0"/>
              <w:marRight w:val="0"/>
              <w:marTop w:val="0"/>
              <w:marBottom w:val="0"/>
              <w:divBdr>
                <w:top w:val="none" w:sz="0" w:space="0" w:color="auto"/>
                <w:left w:val="none" w:sz="0" w:space="0" w:color="auto"/>
                <w:bottom w:val="none" w:sz="0" w:space="0" w:color="auto"/>
                <w:right w:val="none" w:sz="0" w:space="0" w:color="auto"/>
              </w:divBdr>
              <w:divsChild>
                <w:div w:id="997341801">
                  <w:marLeft w:val="0"/>
                  <w:marRight w:val="0"/>
                  <w:marTop w:val="0"/>
                  <w:marBottom w:val="0"/>
                  <w:divBdr>
                    <w:top w:val="none" w:sz="0" w:space="0" w:color="auto"/>
                    <w:left w:val="none" w:sz="0" w:space="0" w:color="auto"/>
                    <w:bottom w:val="none" w:sz="0" w:space="0" w:color="auto"/>
                    <w:right w:val="none" w:sz="0" w:space="0" w:color="auto"/>
                  </w:divBdr>
                  <w:divsChild>
                    <w:div w:id="667829574">
                      <w:marLeft w:val="0"/>
                      <w:marRight w:val="0"/>
                      <w:marTop w:val="0"/>
                      <w:marBottom w:val="0"/>
                      <w:divBdr>
                        <w:top w:val="none" w:sz="0" w:space="0" w:color="auto"/>
                        <w:left w:val="none" w:sz="0" w:space="0" w:color="auto"/>
                        <w:bottom w:val="none" w:sz="0" w:space="0" w:color="auto"/>
                        <w:right w:val="none" w:sz="0" w:space="0" w:color="auto"/>
                      </w:divBdr>
                      <w:divsChild>
                        <w:div w:id="2141723377">
                          <w:marLeft w:val="0"/>
                          <w:marRight w:val="0"/>
                          <w:marTop w:val="0"/>
                          <w:marBottom w:val="0"/>
                          <w:divBdr>
                            <w:top w:val="none" w:sz="0" w:space="0" w:color="auto"/>
                            <w:left w:val="none" w:sz="0" w:space="0" w:color="auto"/>
                            <w:bottom w:val="none" w:sz="0" w:space="0" w:color="auto"/>
                            <w:right w:val="none" w:sz="0" w:space="0" w:color="auto"/>
                          </w:divBdr>
                          <w:divsChild>
                            <w:div w:id="2122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77614">
      <w:bodyDiv w:val="1"/>
      <w:marLeft w:val="0"/>
      <w:marRight w:val="0"/>
      <w:marTop w:val="0"/>
      <w:marBottom w:val="0"/>
      <w:divBdr>
        <w:top w:val="none" w:sz="0" w:space="0" w:color="auto"/>
        <w:left w:val="none" w:sz="0" w:space="0" w:color="auto"/>
        <w:bottom w:val="none" w:sz="0" w:space="0" w:color="auto"/>
        <w:right w:val="none" w:sz="0" w:space="0" w:color="auto"/>
      </w:divBdr>
      <w:divsChild>
        <w:div w:id="1477837280">
          <w:marLeft w:val="0"/>
          <w:marRight w:val="0"/>
          <w:marTop w:val="100"/>
          <w:marBottom w:val="100"/>
          <w:divBdr>
            <w:top w:val="none" w:sz="0" w:space="0" w:color="auto"/>
            <w:left w:val="none" w:sz="0" w:space="0" w:color="auto"/>
            <w:bottom w:val="none" w:sz="0" w:space="0" w:color="auto"/>
            <w:right w:val="none" w:sz="0" w:space="0" w:color="auto"/>
          </w:divBdr>
          <w:divsChild>
            <w:div w:id="1974677770">
              <w:marLeft w:val="0"/>
              <w:marRight w:val="0"/>
              <w:marTop w:val="0"/>
              <w:marBottom w:val="0"/>
              <w:divBdr>
                <w:top w:val="none" w:sz="0" w:space="0" w:color="auto"/>
                <w:left w:val="none" w:sz="0" w:space="0" w:color="auto"/>
                <w:bottom w:val="none" w:sz="0" w:space="0" w:color="auto"/>
                <w:right w:val="none" w:sz="0" w:space="0" w:color="auto"/>
              </w:divBdr>
              <w:divsChild>
                <w:div w:id="1269434168">
                  <w:marLeft w:val="0"/>
                  <w:marRight w:val="0"/>
                  <w:marTop w:val="0"/>
                  <w:marBottom w:val="0"/>
                  <w:divBdr>
                    <w:top w:val="none" w:sz="0" w:space="0" w:color="auto"/>
                    <w:left w:val="none" w:sz="0" w:space="0" w:color="auto"/>
                    <w:bottom w:val="none" w:sz="0" w:space="0" w:color="auto"/>
                    <w:right w:val="none" w:sz="0" w:space="0" w:color="auto"/>
                  </w:divBdr>
                  <w:divsChild>
                    <w:div w:id="1198080140">
                      <w:marLeft w:val="0"/>
                      <w:marRight w:val="0"/>
                      <w:marTop w:val="0"/>
                      <w:marBottom w:val="0"/>
                      <w:divBdr>
                        <w:top w:val="none" w:sz="0" w:space="0" w:color="auto"/>
                        <w:left w:val="none" w:sz="0" w:space="0" w:color="auto"/>
                        <w:bottom w:val="none" w:sz="0" w:space="0" w:color="auto"/>
                        <w:right w:val="none" w:sz="0" w:space="0" w:color="auto"/>
                      </w:divBdr>
                      <w:divsChild>
                        <w:div w:id="295263404">
                          <w:marLeft w:val="0"/>
                          <w:marRight w:val="0"/>
                          <w:marTop w:val="0"/>
                          <w:marBottom w:val="0"/>
                          <w:divBdr>
                            <w:top w:val="none" w:sz="0" w:space="0" w:color="auto"/>
                            <w:left w:val="none" w:sz="0" w:space="0" w:color="auto"/>
                            <w:bottom w:val="none" w:sz="0" w:space="0" w:color="auto"/>
                            <w:right w:val="none" w:sz="0" w:space="0" w:color="auto"/>
                          </w:divBdr>
                          <w:divsChild>
                            <w:div w:id="1947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67712">
      <w:bodyDiv w:val="1"/>
      <w:marLeft w:val="0"/>
      <w:marRight w:val="0"/>
      <w:marTop w:val="0"/>
      <w:marBottom w:val="0"/>
      <w:divBdr>
        <w:top w:val="none" w:sz="0" w:space="0" w:color="auto"/>
        <w:left w:val="none" w:sz="0" w:space="0" w:color="auto"/>
        <w:bottom w:val="none" w:sz="0" w:space="0" w:color="auto"/>
        <w:right w:val="none" w:sz="0" w:space="0" w:color="auto"/>
      </w:divBdr>
      <w:divsChild>
        <w:div w:id="50813962">
          <w:marLeft w:val="0"/>
          <w:marRight w:val="0"/>
          <w:marTop w:val="100"/>
          <w:marBottom w:val="100"/>
          <w:divBdr>
            <w:top w:val="none" w:sz="0" w:space="0" w:color="auto"/>
            <w:left w:val="none" w:sz="0" w:space="0" w:color="auto"/>
            <w:bottom w:val="none" w:sz="0" w:space="0" w:color="auto"/>
            <w:right w:val="none" w:sz="0" w:space="0" w:color="auto"/>
          </w:divBdr>
          <w:divsChild>
            <w:div w:id="2041734565">
              <w:marLeft w:val="0"/>
              <w:marRight w:val="0"/>
              <w:marTop w:val="0"/>
              <w:marBottom w:val="0"/>
              <w:divBdr>
                <w:top w:val="none" w:sz="0" w:space="0" w:color="auto"/>
                <w:left w:val="none" w:sz="0" w:space="0" w:color="auto"/>
                <w:bottom w:val="none" w:sz="0" w:space="0" w:color="auto"/>
                <w:right w:val="none" w:sz="0" w:space="0" w:color="auto"/>
              </w:divBdr>
              <w:divsChild>
                <w:div w:id="1877699331">
                  <w:marLeft w:val="0"/>
                  <w:marRight w:val="0"/>
                  <w:marTop w:val="0"/>
                  <w:marBottom w:val="0"/>
                  <w:divBdr>
                    <w:top w:val="none" w:sz="0" w:space="0" w:color="auto"/>
                    <w:left w:val="none" w:sz="0" w:space="0" w:color="auto"/>
                    <w:bottom w:val="none" w:sz="0" w:space="0" w:color="auto"/>
                    <w:right w:val="none" w:sz="0" w:space="0" w:color="auto"/>
                  </w:divBdr>
                  <w:divsChild>
                    <w:div w:id="404573396">
                      <w:marLeft w:val="0"/>
                      <w:marRight w:val="0"/>
                      <w:marTop w:val="0"/>
                      <w:marBottom w:val="0"/>
                      <w:divBdr>
                        <w:top w:val="none" w:sz="0" w:space="0" w:color="auto"/>
                        <w:left w:val="none" w:sz="0" w:space="0" w:color="auto"/>
                        <w:bottom w:val="none" w:sz="0" w:space="0" w:color="auto"/>
                        <w:right w:val="none" w:sz="0" w:space="0" w:color="auto"/>
                      </w:divBdr>
                      <w:divsChild>
                        <w:div w:id="1160585626">
                          <w:marLeft w:val="0"/>
                          <w:marRight w:val="0"/>
                          <w:marTop w:val="0"/>
                          <w:marBottom w:val="0"/>
                          <w:divBdr>
                            <w:top w:val="none" w:sz="0" w:space="0" w:color="auto"/>
                            <w:left w:val="none" w:sz="0" w:space="0" w:color="auto"/>
                            <w:bottom w:val="none" w:sz="0" w:space="0" w:color="auto"/>
                            <w:right w:val="none" w:sz="0" w:space="0" w:color="auto"/>
                          </w:divBdr>
                          <w:divsChild>
                            <w:div w:id="906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MILLERJU\MSOFFICE\A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83F34-AEC8-4316-9F71-590E77D3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ANORMAL</Template>
  <TotalTime>1</TotalTime>
  <Pages>7</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Links>
    <vt:vector size="6" baseType="variant">
      <vt:variant>
        <vt:i4>6160510</vt:i4>
      </vt:variant>
      <vt:variant>
        <vt:i4>0</vt:i4>
      </vt:variant>
      <vt:variant>
        <vt:i4>0</vt:i4>
      </vt:variant>
      <vt:variant>
        <vt:i4>5</vt:i4>
      </vt:variant>
      <vt:variant>
        <vt:lpwstr>mailto:Siri21k@gmail.com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sreedevi</dc:creator>
  <dc:description> </dc:description>
  <cp:lastModifiedBy>gsathish</cp:lastModifiedBy>
  <cp:revision>2</cp:revision>
  <cp:lastPrinted>2014-11-20T22:48:00Z</cp:lastPrinted>
  <dcterms:created xsi:type="dcterms:W3CDTF">2015-03-18T19:45:00Z</dcterms:created>
  <dcterms:modified xsi:type="dcterms:W3CDTF">2015-03-18T19:45:00Z</dcterms:modified>
</cp:coreProperties>
</file>